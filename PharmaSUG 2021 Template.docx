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939AA2E" w14:textId="17CF4358" w:rsidR="0030406D" w:rsidRDefault="001A0D72" w:rsidP="00D053C8">
      <w:pPr>
        <w:pStyle w:val="PaperNumber"/>
        <w:keepNext/>
      </w:pPr>
      <w:proofErr w:type="spellStart"/>
      <w:r>
        <w:t>PharmaSUG</w:t>
      </w:r>
      <w:proofErr w:type="spellEnd"/>
      <w:r>
        <w:t xml:space="preserve"> </w:t>
      </w:r>
      <w:r w:rsidR="00BA236C">
        <w:t>202</w:t>
      </w:r>
      <w:r w:rsidR="00ED594D">
        <w:t>1</w:t>
      </w:r>
      <w:r w:rsidR="00525530">
        <w:t xml:space="preserve"> - </w:t>
      </w:r>
      <w:r w:rsidR="0030406D" w:rsidRPr="0030406D">
        <w:t xml:space="preserve">Paper </w:t>
      </w:r>
      <w:r w:rsidR="00F54B99">
        <w:t>XX-##</w:t>
      </w:r>
      <w:r w:rsidR="00F54B99" w:rsidRPr="00CD2AB9">
        <w:t>#</w:t>
      </w:r>
    </w:p>
    <w:p w14:paraId="4BA19278" w14:textId="1148D979" w:rsidR="002D309A" w:rsidRDefault="00ED594D" w:rsidP="00F76474">
      <w:pPr>
        <w:pStyle w:val="PaperTitle"/>
      </w:pPr>
      <w:r>
        <w:t xml:space="preserve">Automating CDISC </w:t>
      </w:r>
      <w:r w:rsidR="004A51EE">
        <w:t xml:space="preserve">Controlled </w:t>
      </w:r>
      <w:r>
        <w:t>Terminology Downloads and Maintenance using Python and PowerShell</w:t>
      </w:r>
    </w:p>
    <w:p w14:paraId="107CE295" w14:textId="3B10BA92" w:rsidR="0030406D" w:rsidRPr="00B47219" w:rsidRDefault="00F76474" w:rsidP="007A43C1">
      <w:pPr>
        <w:pStyle w:val="StylePaperAuthorArial"/>
      </w:pPr>
      <w:r>
        <w:t>Melanie Logan</w:t>
      </w:r>
      <w:r w:rsidR="002D309A" w:rsidRPr="00B47219">
        <w:t>,</w:t>
      </w:r>
      <w:r w:rsidR="00932A7A">
        <w:t xml:space="preserve"> </w:t>
      </w:r>
      <w:r>
        <w:t>Samumed</w:t>
      </w:r>
      <w:r w:rsidR="00B16F23" w:rsidRPr="00B47219">
        <w:t xml:space="preserve"> </w:t>
      </w:r>
    </w:p>
    <w:p w14:paraId="220D3191" w14:textId="77777777" w:rsidR="00CC3407" w:rsidRDefault="00CC3407" w:rsidP="00BF3FAC">
      <w:pPr>
        <w:pStyle w:val="Heading1"/>
      </w:pPr>
      <w:bookmarkStart w:id="0" w:name="_Toc272756037"/>
      <w:r w:rsidRPr="00D473C3">
        <w:t>readme</w:t>
      </w:r>
      <w:r>
        <w:t xml:space="preserve"> </w:t>
      </w:r>
    </w:p>
    <w:p w14:paraId="6F334D6E" w14:textId="77777777" w:rsidR="002A7239" w:rsidRDefault="00D473C3" w:rsidP="005A3E7F">
      <w:pPr>
        <w:pStyle w:val="note2author"/>
      </w:pPr>
      <w:r>
        <w:t>Light tan</w:t>
      </w:r>
      <w:r w:rsidR="00F462BD">
        <w:t xml:space="preserve"> highlighting</w:t>
      </w:r>
      <w:r w:rsidR="009B4F9B">
        <w:t xml:space="preserve"> (the background in this paragraph</w:t>
      </w:r>
      <w:r w:rsidR="00624EDE">
        <w:t>) is</w:t>
      </w:r>
      <w:r w:rsidR="00F462BD">
        <w:t xml:space="preserve"> used for all c</w:t>
      </w:r>
      <w:r w:rsidR="00CC3407">
        <w:t xml:space="preserve">omments that </w:t>
      </w:r>
      <w:r w:rsidR="00F462BD">
        <w:t>tell</w:t>
      </w:r>
      <w:r w:rsidR="00CC3407">
        <w:t xml:space="preserve"> you how to use this template and</w:t>
      </w:r>
      <w:r w:rsidR="000E411A">
        <w:t xml:space="preserve"> specify</w:t>
      </w:r>
      <w:r w:rsidR="00CC3407">
        <w:t xml:space="preserve"> guidelines that you should follow</w:t>
      </w:r>
      <w:r w:rsidR="000E411A">
        <w:t>.</w:t>
      </w:r>
      <w:r w:rsidR="003A3CB7">
        <w:t xml:space="preserve"> </w:t>
      </w:r>
      <w:r w:rsidR="00EF32E9">
        <w:t>For m</w:t>
      </w:r>
      <w:r w:rsidR="002A7239">
        <w:t xml:space="preserve">ore </w:t>
      </w:r>
      <w:r w:rsidR="003A3CB7">
        <w:t>detailed instructions about how to use the template</w:t>
      </w:r>
      <w:r w:rsidR="00380F58">
        <w:t xml:space="preserve"> and writing guidelines that you should follow</w:t>
      </w:r>
      <w:r w:rsidR="00EF32E9">
        <w:t>,</w:t>
      </w:r>
      <w:r w:rsidR="003A3CB7">
        <w:t xml:space="preserve"> </w:t>
      </w:r>
      <w:r w:rsidR="00EF32E9">
        <w:t>see</w:t>
      </w:r>
      <w:r w:rsidR="003A3CB7">
        <w:t xml:space="preserve"> </w:t>
      </w:r>
      <w:r w:rsidR="002A7239">
        <w:t xml:space="preserve">the section </w:t>
      </w:r>
      <w:r w:rsidR="00F462BD">
        <w:t>“</w:t>
      </w:r>
      <w:r w:rsidR="003A3CB7" w:rsidRPr="00D473C3">
        <w:fldChar w:fldCharType="begin"/>
      </w:r>
      <w:r w:rsidR="003A3CB7" w:rsidRPr="00D473C3">
        <w:instrText xml:space="preserve"> REF _Ref394051992 \h </w:instrText>
      </w:r>
      <w:r>
        <w:instrText xml:space="preserve"> \* MERGEFORMAT </w:instrText>
      </w:r>
      <w:r w:rsidR="003A3CB7" w:rsidRPr="00D473C3">
        <w:fldChar w:fldCharType="separate"/>
      </w:r>
      <w:r w:rsidR="00ED594D" w:rsidRPr="00D473C3">
        <w:t xml:space="preserve">Basic Instructions </w:t>
      </w:r>
      <w:r w:rsidR="003A3CB7" w:rsidRPr="00D473C3">
        <w:fldChar w:fldCharType="end"/>
      </w:r>
      <w:r w:rsidR="00AD2C87">
        <w:t>.</w:t>
      </w:r>
      <w:r w:rsidR="00F462BD">
        <w:t>“</w:t>
      </w:r>
      <w:r w:rsidR="00AD2C87">
        <w:t xml:space="preserve"> </w:t>
      </w:r>
      <w:r w:rsidR="00F462BD">
        <w:t>(</w:t>
      </w:r>
      <w:r w:rsidR="00B530E3">
        <w:t>Every</w:t>
      </w:r>
      <w:r w:rsidR="00F462BD">
        <w:t xml:space="preserve"> cross-reference include a link.) </w:t>
      </w:r>
    </w:p>
    <w:p w14:paraId="1E2E7949" w14:textId="77777777" w:rsidR="00CC3407" w:rsidRDefault="00CC3407" w:rsidP="005A3E7F">
      <w:pPr>
        <w:pStyle w:val="note2author"/>
      </w:pPr>
      <w:r>
        <w:t>When you use this template, many formatting issues are automatically controlled for you. For example,</w:t>
      </w:r>
      <w:r w:rsidR="00EF32E9" w:rsidRPr="00EF32E9">
        <w:t xml:space="preserve"> </w:t>
      </w:r>
      <w:r w:rsidR="00EF32E9">
        <w:t>you do not need to add blank lines between paragraphs because</w:t>
      </w:r>
      <w:r>
        <w:t xml:space="preserve"> all </w:t>
      </w:r>
      <w:r w:rsidR="000E411A">
        <w:t>defined paragraph styles (</w:t>
      </w:r>
      <w:r w:rsidR="005A3E7F">
        <w:t>for example, h</w:t>
      </w:r>
      <w:r w:rsidR="000E411A">
        <w:t xml:space="preserve">eadings and </w:t>
      </w:r>
      <w:proofErr w:type="spellStart"/>
      <w:r w:rsidR="000E411A">
        <w:t>PaperBody</w:t>
      </w:r>
      <w:proofErr w:type="spellEnd"/>
      <w:r w:rsidR="000E411A">
        <w:t>)</w:t>
      </w:r>
      <w:r>
        <w:t xml:space="preserve"> automatically inc</w:t>
      </w:r>
      <w:r w:rsidR="00EF32E9">
        <w:t>lude</w:t>
      </w:r>
      <w:r w:rsidR="000E411A">
        <w:t xml:space="preserve"> the proper</w:t>
      </w:r>
      <w:r w:rsidR="00EF32E9">
        <w:t xml:space="preserve"> space between paragraphs.</w:t>
      </w:r>
    </w:p>
    <w:p w14:paraId="77EFB6F7" w14:textId="77777777" w:rsidR="007E1D47" w:rsidRDefault="005A3E7F" w:rsidP="005A3E7F">
      <w:pPr>
        <w:pStyle w:val="note2author"/>
      </w:pPr>
      <w:r w:rsidRPr="00E47CFC">
        <w:t>R</w:t>
      </w:r>
      <w:r w:rsidR="007E1D47" w:rsidRPr="00E47CFC">
        <w:t>eplace</w:t>
      </w:r>
      <w:r w:rsidR="007E1D47">
        <w:t xml:space="preserve"> </w:t>
      </w:r>
      <w:r w:rsidR="008E2A87">
        <w:t xml:space="preserve">with your own text </w:t>
      </w:r>
      <w:r w:rsidR="007E1D47">
        <w:t xml:space="preserve">all text </w:t>
      </w:r>
      <w:r w:rsidR="008E2A87">
        <w:t xml:space="preserve">that is not highlighted in </w:t>
      </w:r>
      <w:r w:rsidR="00F75FF2">
        <w:t>light tan</w:t>
      </w:r>
      <w:r w:rsidR="007E1D47">
        <w:t xml:space="preserve"> except for the last two paragraphs (about trademarks) and any headings that have “Do not change</w:t>
      </w:r>
      <w:r>
        <w:t>”</w:t>
      </w:r>
      <w:r w:rsidR="007E1D47">
        <w:t xml:space="preserve"> after </w:t>
      </w:r>
      <w:r w:rsidR="007E1D47" w:rsidRPr="00E47CFC">
        <w:t>them</w:t>
      </w:r>
      <w:r>
        <w:t>.</w:t>
      </w:r>
      <w:r w:rsidR="007E1D47">
        <w:t xml:space="preserve"> </w:t>
      </w:r>
    </w:p>
    <w:p w14:paraId="424B0C94" w14:textId="77777777" w:rsidR="00F462BD" w:rsidRDefault="00F462BD" w:rsidP="005A3E7F">
      <w:pPr>
        <w:pStyle w:val="note2author"/>
      </w:pPr>
      <w:r>
        <w:t xml:space="preserve">When you have finished writing your paper, delete all text that is highlighted in </w:t>
      </w:r>
      <w:r w:rsidR="00F75FF2">
        <w:t>light tan</w:t>
      </w:r>
      <w:r w:rsidR="00921BB9">
        <w:t>, including the README heading.</w:t>
      </w:r>
    </w:p>
    <w:p w14:paraId="542E6481" w14:textId="77777777" w:rsidR="0030406D" w:rsidRPr="00BF3FAC" w:rsidRDefault="0030406D" w:rsidP="00BF3FAC">
      <w:pPr>
        <w:pStyle w:val="Heading1"/>
      </w:pPr>
      <w:r w:rsidRPr="00BF3FAC">
        <w:t>A</w:t>
      </w:r>
      <w:r w:rsidR="00A03F21" w:rsidRPr="00BF3FAC">
        <w:t xml:space="preserve">bstract </w:t>
      </w:r>
      <w:bookmarkEnd w:id="0"/>
      <w:r w:rsidR="00BF3FAC" w:rsidRPr="009C1EE5">
        <w:t>&lt;heading 1&gt;</w:t>
      </w:r>
    </w:p>
    <w:p w14:paraId="12D2816E" w14:textId="77777777" w:rsidR="007E1D47" w:rsidRDefault="007E1D47" w:rsidP="007E1D47">
      <w:pPr>
        <w:pStyle w:val="note2author"/>
      </w:pPr>
      <w:r>
        <w:t>Do not change the heading style or the text “ABSTRACT” of the preceding heading. Replace the following text with the edited abstract from the conference system</w:t>
      </w:r>
      <w:r w:rsidR="00C57397">
        <w:t>.</w:t>
      </w:r>
    </w:p>
    <w:p w14:paraId="30BC2743" w14:textId="5E495D8B" w:rsidR="0010452F" w:rsidRPr="005C31D1" w:rsidRDefault="00C90C47" w:rsidP="003B2A01">
      <w:pPr>
        <w:pStyle w:val="PaperBody"/>
      </w:pPr>
      <w:r>
        <w:rPr>
          <w:rFonts w:cs="Arial"/>
          <w:color w:val="000000"/>
          <w:shd w:val="clear" w:color="auto" w:fill="FFFFFF"/>
        </w:rPr>
        <w:t xml:space="preserve">Are you tired of manually downloading, distributing, and maintaining CDISC Terminology files? Using Python’s Selenium package and Windows PowerShell, you never have to open the browser, download, store, rename, move, or convert files again! In this paper, we explore one method for automating CDISC SDTM and </w:t>
      </w:r>
      <w:proofErr w:type="spellStart"/>
      <w:r>
        <w:rPr>
          <w:rFonts w:cs="Arial"/>
          <w:color w:val="000000"/>
          <w:shd w:val="clear" w:color="auto" w:fill="FFFFFF"/>
        </w:rPr>
        <w:t>ADaM</w:t>
      </w:r>
      <w:proofErr w:type="spellEnd"/>
      <w:r>
        <w:rPr>
          <w:rFonts w:cs="Arial"/>
          <w:color w:val="000000"/>
          <w:shd w:val="clear" w:color="auto" w:fill="FFFFFF"/>
        </w:rPr>
        <w:t xml:space="preserve"> </w:t>
      </w:r>
      <w:r w:rsidR="0023548B">
        <w:rPr>
          <w:rFonts w:cs="Arial"/>
          <w:color w:val="000000"/>
          <w:shd w:val="clear" w:color="auto" w:fill="FFFFFF"/>
        </w:rPr>
        <w:t xml:space="preserve">controlled </w:t>
      </w:r>
      <w:r>
        <w:rPr>
          <w:rFonts w:cs="Arial"/>
          <w:color w:val="000000"/>
          <w:shd w:val="clear" w:color="auto" w:fill="FFFFFF"/>
        </w:rPr>
        <w:t>terminology maintenance for clinical programming. We also step through how to set up automated execution of the program using Windows Task Scheduler. By the end of the paper, you will be comfortable in knowing how to utilize these tools for CDISC terminology file maintenance, along with any other file maintenance tasks that fit your needs.</w:t>
      </w:r>
    </w:p>
    <w:p w14:paraId="3D3B0810" w14:textId="54FF3724" w:rsidR="0030406D" w:rsidRPr="009C1EE5" w:rsidRDefault="0030406D" w:rsidP="00BF3FAC">
      <w:pPr>
        <w:pStyle w:val="Heading1"/>
      </w:pPr>
      <w:bookmarkStart w:id="1" w:name="_Toc272756038"/>
      <w:r w:rsidRPr="009C1EE5">
        <w:t>I</w:t>
      </w:r>
      <w:r w:rsidR="00A03F21" w:rsidRPr="009C1EE5">
        <w:t>ntroduction</w:t>
      </w:r>
      <w:bookmarkEnd w:id="1"/>
      <w:r w:rsidR="0015742E">
        <w:t xml:space="preserve"> </w:t>
      </w:r>
      <w:r w:rsidR="00BF3FAC" w:rsidRPr="009C1EE5">
        <w:t>&lt;heading 1&gt;</w:t>
      </w:r>
    </w:p>
    <w:p w14:paraId="1CB115AC" w14:textId="77777777" w:rsidR="003F6FA1" w:rsidRDefault="007E1D47" w:rsidP="00C57397">
      <w:pPr>
        <w:pStyle w:val="note2author"/>
      </w:pPr>
      <w:r>
        <w:t xml:space="preserve">Do not change the heading style or the text “INTRODUCTION” of the preceding heading. </w:t>
      </w:r>
      <w:r w:rsidRPr="00E47CFC">
        <w:t>Replace</w:t>
      </w:r>
      <w:r>
        <w:t xml:space="preserve"> the following text with one or more paragraphs of an</w:t>
      </w:r>
      <w:r w:rsidR="0030406D" w:rsidRPr="0030406D">
        <w:t xml:space="preserve"> introduction </w:t>
      </w:r>
      <w:r>
        <w:t xml:space="preserve">that </w:t>
      </w:r>
      <w:r w:rsidR="0030406D" w:rsidRPr="0030406D">
        <w:t xml:space="preserve">explain the purpose and scope of your paper and provide readers with any general </w:t>
      </w:r>
      <w:r w:rsidR="0030406D" w:rsidRPr="00EB3031">
        <w:t xml:space="preserve">information </w:t>
      </w:r>
      <w:r w:rsidR="00EB3031">
        <w:t xml:space="preserve">that </w:t>
      </w:r>
      <w:r w:rsidR="0030406D" w:rsidRPr="00EB3031">
        <w:t>they need</w:t>
      </w:r>
      <w:r w:rsidR="0030406D" w:rsidRPr="0030406D">
        <w:t xml:space="preserve"> to understand your </w:t>
      </w:r>
      <w:r w:rsidR="0030406D" w:rsidRPr="00E47CFC">
        <w:t>paper</w:t>
      </w:r>
      <w:r w:rsidR="0030406D" w:rsidRPr="0030406D">
        <w:t>.</w:t>
      </w:r>
      <w:r w:rsidR="0010452F">
        <w:t xml:space="preserve"> </w:t>
      </w:r>
    </w:p>
    <w:p w14:paraId="50992261" w14:textId="57CB9247" w:rsidR="0030406D" w:rsidRDefault="009063B7" w:rsidP="002D309A">
      <w:pPr>
        <w:pStyle w:val="PaperBody"/>
        <w:rPr>
          <w:rFonts w:cs="Arial"/>
        </w:rPr>
      </w:pPr>
      <w:r>
        <w:rPr>
          <w:rFonts w:cs="Arial"/>
        </w:rPr>
        <w:t>The Clinical Data Interchange Standards Consortium (CDISC)</w:t>
      </w:r>
      <w:r w:rsidR="003F0A2D">
        <w:rPr>
          <w:rFonts w:cs="Arial"/>
        </w:rPr>
        <w:t xml:space="preserve"> is a </w:t>
      </w:r>
      <w:r w:rsidR="00775E3C">
        <w:rPr>
          <w:rFonts w:cs="Arial"/>
        </w:rPr>
        <w:t xml:space="preserve">global, </w:t>
      </w:r>
      <w:r w:rsidR="00E87239">
        <w:rPr>
          <w:rFonts w:cs="Arial"/>
        </w:rPr>
        <w:t>not-for-profit</w:t>
      </w:r>
      <w:r w:rsidR="003F0A2D">
        <w:rPr>
          <w:rFonts w:cs="Arial"/>
        </w:rPr>
        <w:t xml:space="preserve"> organization that develops data standards </w:t>
      </w:r>
      <w:r w:rsidR="00956271">
        <w:rPr>
          <w:rFonts w:cs="Arial"/>
        </w:rPr>
        <w:t xml:space="preserve">for medical research, but it is primarily known for </w:t>
      </w:r>
      <w:r w:rsidR="00E631E6">
        <w:rPr>
          <w:rFonts w:cs="Arial"/>
        </w:rPr>
        <w:t xml:space="preserve">its </w:t>
      </w:r>
      <w:r w:rsidR="00956271">
        <w:rPr>
          <w:rFonts w:cs="Arial"/>
        </w:rPr>
        <w:t xml:space="preserve">application to </w:t>
      </w:r>
      <w:r w:rsidR="00E631E6">
        <w:rPr>
          <w:rFonts w:cs="Arial"/>
        </w:rPr>
        <w:t>clinical data in the phar</w:t>
      </w:r>
      <w:r w:rsidR="00775E3C">
        <w:rPr>
          <w:rFonts w:cs="Arial"/>
        </w:rPr>
        <w:t xml:space="preserve">maceutical industry. </w:t>
      </w:r>
      <w:r w:rsidR="003834A6">
        <w:rPr>
          <w:rFonts w:cs="Arial"/>
        </w:rPr>
        <w:t>The standards are designed to ensure seamless flow of data from protocol through regulatory submission</w:t>
      </w:r>
      <w:r w:rsidR="00BD30E1">
        <w:rPr>
          <w:rFonts w:cs="Arial"/>
        </w:rPr>
        <w:t xml:space="preserve">, </w:t>
      </w:r>
      <w:r w:rsidR="003834A6">
        <w:rPr>
          <w:rFonts w:cs="Arial"/>
        </w:rPr>
        <w:t>report</w:t>
      </w:r>
      <w:r w:rsidR="00BD30E1">
        <w:rPr>
          <w:rFonts w:cs="Arial"/>
        </w:rPr>
        <w:t xml:space="preserve">, </w:t>
      </w:r>
      <w:r w:rsidR="003834A6">
        <w:rPr>
          <w:rFonts w:cs="Arial"/>
        </w:rPr>
        <w:t xml:space="preserve">or publication. </w:t>
      </w:r>
      <w:r w:rsidR="003925B5">
        <w:rPr>
          <w:rFonts w:cs="Arial"/>
        </w:rPr>
        <w:t xml:space="preserve">Study Data Tabulation Model (SDTM) defines a standard structure for human clinical trial </w:t>
      </w:r>
      <w:r w:rsidR="001D385C">
        <w:rPr>
          <w:rFonts w:cs="Arial"/>
        </w:rPr>
        <w:t xml:space="preserve">and animal study </w:t>
      </w:r>
      <w:r w:rsidR="003925B5">
        <w:rPr>
          <w:rFonts w:cs="Arial"/>
        </w:rPr>
        <w:t>tabulations</w:t>
      </w:r>
      <w:r w:rsidR="002D14F5">
        <w:rPr>
          <w:rFonts w:cs="Arial"/>
        </w:rPr>
        <w:t xml:space="preserve"> </w:t>
      </w:r>
      <w:r w:rsidR="00C01279">
        <w:rPr>
          <w:rFonts w:cs="Arial"/>
        </w:rPr>
        <w:t>that are to be submitted as part of a product application, to a regulatory authority including the United States Food a Drug Administration (FDA).</w:t>
      </w:r>
      <w:r w:rsidR="002D14F5">
        <w:rPr>
          <w:rFonts w:cs="Arial"/>
        </w:rPr>
        <w:t xml:space="preserve"> Additionally, the Analysis Data Model (</w:t>
      </w:r>
      <w:proofErr w:type="spellStart"/>
      <w:r w:rsidR="002D14F5">
        <w:rPr>
          <w:rFonts w:cs="Arial"/>
        </w:rPr>
        <w:t>ADaM</w:t>
      </w:r>
      <w:proofErr w:type="spellEnd"/>
      <w:r w:rsidR="002D14F5">
        <w:rPr>
          <w:rFonts w:cs="Arial"/>
        </w:rPr>
        <w:t>)</w:t>
      </w:r>
      <w:r w:rsidR="007D25FB">
        <w:rPr>
          <w:rFonts w:cs="Arial"/>
        </w:rPr>
        <w:t xml:space="preserve"> specifies</w:t>
      </w:r>
      <w:r w:rsidR="009B5151">
        <w:rPr>
          <w:rFonts w:cs="Arial"/>
        </w:rPr>
        <w:t xml:space="preserve"> data structures</w:t>
      </w:r>
      <w:r w:rsidR="00AA103E">
        <w:rPr>
          <w:rFonts w:cs="Arial"/>
        </w:rPr>
        <w:t xml:space="preserve"> </w:t>
      </w:r>
      <w:r w:rsidR="00E32CCC">
        <w:rPr>
          <w:rFonts w:cs="Arial"/>
        </w:rPr>
        <w:t xml:space="preserve">and the associated metadata for analysis </w:t>
      </w:r>
      <w:r w:rsidR="00AA103E">
        <w:rPr>
          <w:rFonts w:cs="Arial"/>
        </w:rPr>
        <w:t xml:space="preserve">ready </w:t>
      </w:r>
      <w:r w:rsidR="00E32CCC">
        <w:rPr>
          <w:rFonts w:cs="Arial"/>
        </w:rPr>
        <w:t>datasets.</w:t>
      </w:r>
      <w:r w:rsidR="00335EC0">
        <w:rPr>
          <w:rFonts w:cs="Arial"/>
        </w:rPr>
        <w:t xml:space="preserve"> </w:t>
      </w:r>
      <w:r w:rsidR="004A51EE">
        <w:rPr>
          <w:rFonts w:cs="Arial"/>
        </w:rPr>
        <w:t xml:space="preserve">CDISC Controlled Terminology is vital to </w:t>
      </w:r>
      <w:r w:rsidR="00177ECF">
        <w:rPr>
          <w:rFonts w:cs="Arial"/>
        </w:rPr>
        <w:t>SDTM</w:t>
      </w:r>
      <w:r w:rsidR="00F11173">
        <w:rPr>
          <w:rFonts w:cs="Arial"/>
        </w:rPr>
        <w:t xml:space="preserve">, </w:t>
      </w:r>
      <w:proofErr w:type="spellStart"/>
      <w:r w:rsidR="00177ECF">
        <w:rPr>
          <w:rFonts w:cs="Arial"/>
        </w:rPr>
        <w:t>ADaM</w:t>
      </w:r>
      <w:proofErr w:type="spellEnd"/>
      <w:r w:rsidR="00F11173">
        <w:rPr>
          <w:rFonts w:cs="Arial"/>
        </w:rPr>
        <w:t xml:space="preserve">, </w:t>
      </w:r>
      <w:r w:rsidR="00177ECF">
        <w:rPr>
          <w:rFonts w:cs="Arial"/>
        </w:rPr>
        <w:t xml:space="preserve">and other </w:t>
      </w:r>
      <w:r w:rsidR="00D822CD">
        <w:rPr>
          <w:rFonts w:cs="Arial"/>
        </w:rPr>
        <w:t>models</w:t>
      </w:r>
      <w:r w:rsidR="00F11173">
        <w:rPr>
          <w:rFonts w:cs="Arial"/>
        </w:rPr>
        <w:t xml:space="preserve"> (e.g., SEND, PRM, CDASH</w:t>
      </w:r>
      <w:r w:rsidR="00177ECF">
        <w:rPr>
          <w:rFonts w:cs="Arial"/>
        </w:rPr>
        <w:t xml:space="preserve">) to ensure </w:t>
      </w:r>
      <w:r w:rsidR="00BD30E1">
        <w:rPr>
          <w:rFonts w:cs="Arial"/>
        </w:rPr>
        <w:t xml:space="preserve">variable names and attributes </w:t>
      </w:r>
      <w:r w:rsidR="006A2EED">
        <w:rPr>
          <w:rFonts w:cs="Arial"/>
        </w:rPr>
        <w:t>are used consistently</w:t>
      </w:r>
      <w:r w:rsidR="008F440D">
        <w:rPr>
          <w:rFonts w:cs="Arial"/>
        </w:rPr>
        <w:t xml:space="preserve">; this </w:t>
      </w:r>
      <w:r w:rsidR="006A2EED">
        <w:rPr>
          <w:rFonts w:cs="Arial"/>
        </w:rPr>
        <w:t>ensure</w:t>
      </w:r>
      <w:r w:rsidR="008F440D">
        <w:rPr>
          <w:rFonts w:cs="Arial"/>
        </w:rPr>
        <w:t>s interoperability for d</w:t>
      </w:r>
      <w:r w:rsidR="006A2EED">
        <w:rPr>
          <w:rFonts w:cs="Arial"/>
        </w:rPr>
        <w:t xml:space="preserve">atasets </w:t>
      </w:r>
      <w:r w:rsidR="008F440D">
        <w:rPr>
          <w:rFonts w:cs="Arial"/>
        </w:rPr>
        <w:t xml:space="preserve">to be </w:t>
      </w:r>
      <w:r w:rsidR="00CD6506">
        <w:rPr>
          <w:rFonts w:cs="Arial"/>
        </w:rPr>
        <w:t>combined</w:t>
      </w:r>
      <w:r w:rsidR="00513A06">
        <w:rPr>
          <w:rFonts w:cs="Arial"/>
        </w:rPr>
        <w:t xml:space="preserve">, </w:t>
      </w:r>
      <w:r w:rsidR="008F440D">
        <w:rPr>
          <w:rFonts w:cs="Arial"/>
        </w:rPr>
        <w:t>integrated,</w:t>
      </w:r>
      <w:r w:rsidR="00513A06">
        <w:rPr>
          <w:rFonts w:cs="Arial"/>
        </w:rPr>
        <w:t xml:space="preserve"> and </w:t>
      </w:r>
      <w:r w:rsidR="008F440D">
        <w:rPr>
          <w:rFonts w:cs="Arial"/>
        </w:rPr>
        <w:t xml:space="preserve">easily </w:t>
      </w:r>
      <w:r w:rsidR="00513A06">
        <w:rPr>
          <w:rFonts w:cs="Arial"/>
        </w:rPr>
        <w:t>compared</w:t>
      </w:r>
      <w:r w:rsidR="006A2EED">
        <w:rPr>
          <w:rFonts w:cs="Arial"/>
        </w:rPr>
        <w:t xml:space="preserve"> across studies. </w:t>
      </w:r>
    </w:p>
    <w:p w14:paraId="1DC8B43D" w14:textId="77777777" w:rsidR="003D3CEA" w:rsidRDefault="003D3CEA" w:rsidP="005A3E7F">
      <w:pPr>
        <w:pStyle w:val="note2author"/>
      </w:pPr>
      <w:r>
        <w:t>As you write, consider the following:</w:t>
      </w:r>
    </w:p>
    <w:p w14:paraId="37B74933" w14:textId="77777777" w:rsidR="003D3CEA" w:rsidRDefault="003D3CEA" w:rsidP="005A3E7F">
      <w:pPr>
        <w:pStyle w:val="note2author"/>
        <w:numPr>
          <w:ilvl w:val="0"/>
          <w:numId w:val="22"/>
        </w:numPr>
      </w:pPr>
      <w:r>
        <w:t>Keep your audience</w:t>
      </w:r>
      <w:r w:rsidR="005A3E7F">
        <w:t xml:space="preserve"> members</w:t>
      </w:r>
      <w:r>
        <w:t xml:space="preserve"> (their skill level</w:t>
      </w:r>
      <w:r w:rsidR="005A3E7F">
        <w:t>s</w:t>
      </w:r>
      <w:r>
        <w:t>, industr</w:t>
      </w:r>
      <w:r w:rsidR="005A3E7F">
        <w:t>ies</w:t>
      </w:r>
      <w:r>
        <w:t>, and job role</w:t>
      </w:r>
      <w:r w:rsidR="005A3E7F">
        <w:t>s</w:t>
      </w:r>
      <w:r>
        <w:t xml:space="preserve">) in mind. </w:t>
      </w:r>
    </w:p>
    <w:p w14:paraId="0D7FF67B" w14:textId="77777777" w:rsidR="003D3CEA" w:rsidRDefault="003D3CEA" w:rsidP="005A3E7F">
      <w:pPr>
        <w:pStyle w:val="note2author"/>
        <w:numPr>
          <w:ilvl w:val="0"/>
          <w:numId w:val="22"/>
        </w:numPr>
      </w:pPr>
      <w:r>
        <w:t xml:space="preserve">Identify what skills or knowledge your audience </w:t>
      </w:r>
      <w:r w:rsidRPr="00E47CFC">
        <w:t>will gain</w:t>
      </w:r>
      <w:r>
        <w:t>.</w:t>
      </w:r>
    </w:p>
    <w:p w14:paraId="011F9512" w14:textId="77777777" w:rsidR="0030406D" w:rsidRPr="009C1EE5" w:rsidRDefault="00086226" w:rsidP="00BF3FAC">
      <w:pPr>
        <w:pStyle w:val="Heading1"/>
      </w:pPr>
      <w:bookmarkStart w:id="2" w:name="_Toc272756039"/>
      <w:r w:rsidRPr="009C1EE5">
        <w:t xml:space="preserve">First Main Topic </w:t>
      </w:r>
      <w:r w:rsidR="000A39C5" w:rsidRPr="009C1EE5">
        <w:t>&lt;h</w:t>
      </w:r>
      <w:r w:rsidR="00A03F21" w:rsidRPr="009C1EE5">
        <w:t xml:space="preserve">eading </w:t>
      </w:r>
      <w:r w:rsidR="000A39C5" w:rsidRPr="009C1EE5">
        <w:t>1&gt;</w:t>
      </w:r>
      <w:bookmarkEnd w:id="2"/>
    </w:p>
    <w:p w14:paraId="33A6727C" w14:textId="77777777" w:rsidR="00577F01" w:rsidRDefault="0030406D" w:rsidP="003D3CEA">
      <w:pPr>
        <w:pStyle w:val="PaperBody"/>
        <w:rPr>
          <w:rFonts w:cs="Arial"/>
        </w:rPr>
      </w:pPr>
      <w:r w:rsidRPr="0030406D">
        <w:rPr>
          <w:rFonts w:cs="Arial"/>
        </w:rPr>
        <w:t xml:space="preserve">This is a </w:t>
      </w:r>
      <w:r w:rsidRPr="005C31D1">
        <w:t>main topic</w:t>
      </w:r>
      <w:r w:rsidRPr="0030406D">
        <w:rPr>
          <w:rFonts w:cs="Arial"/>
        </w:rPr>
        <w:t xml:space="preserve"> in the body</w:t>
      </w:r>
      <w:r w:rsidR="00406DA6">
        <w:rPr>
          <w:rFonts w:cs="Arial"/>
        </w:rPr>
        <w:t xml:space="preserve"> of the paper</w:t>
      </w:r>
      <w:r w:rsidRPr="0030406D">
        <w:rPr>
          <w:rFonts w:cs="Arial"/>
        </w:rPr>
        <w:t xml:space="preserve">. </w:t>
      </w:r>
      <w:r w:rsidR="003D3CEA">
        <w:rPr>
          <w:rFonts w:cs="Arial"/>
        </w:rPr>
        <w:t>This paragraph uses the</w:t>
      </w:r>
      <w:r w:rsidR="003D3CEA" w:rsidRPr="0030406D">
        <w:rPr>
          <w:rFonts w:cs="Arial"/>
        </w:rPr>
        <w:t xml:space="preserve"> </w:t>
      </w:r>
      <w:proofErr w:type="spellStart"/>
      <w:r w:rsidR="003D3CEA">
        <w:rPr>
          <w:rFonts w:cs="Arial"/>
        </w:rPr>
        <w:t>PaperB</w:t>
      </w:r>
      <w:r w:rsidR="003D3CEA" w:rsidRPr="0030406D">
        <w:rPr>
          <w:rFonts w:cs="Arial"/>
        </w:rPr>
        <w:t>ody</w:t>
      </w:r>
      <w:proofErr w:type="spellEnd"/>
      <w:r w:rsidR="003D3CEA">
        <w:rPr>
          <w:rFonts w:cs="Arial"/>
        </w:rPr>
        <w:t xml:space="preserve"> style</w:t>
      </w:r>
      <w:r w:rsidR="003D3CEA" w:rsidRPr="0030406D">
        <w:rPr>
          <w:rFonts w:cs="Arial"/>
        </w:rPr>
        <w:t>.</w:t>
      </w:r>
    </w:p>
    <w:p w14:paraId="1382D991" w14:textId="77777777" w:rsidR="0030406D" w:rsidRPr="0030406D" w:rsidRDefault="00940957" w:rsidP="003D3CEA">
      <w:pPr>
        <w:pStyle w:val="PaperBody"/>
        <w:rPr>
          <w:rFonts w:cs="Arial"/>
        </w:rPr>
      </w:pPr>
      <w:r>
        <w:rPr>
          <w:rFonts w:cs="Arial"/>
        </w:rPr>
        <w:t xml:space="preserve">If </w:t>
      </w:r>
      <w:r w:rsidR="0030406D" w:rsidRPr="0030406D">
        <w:rPr>
          <w:rFonts w:cs="Arial"/>
        </w:rPr>
        <w:t>you need to include source code</w:t>
      </w:r>
      <w:r w:rsidR="00577F01">
        <w:rPr>
          <w:rFonts w:cs="Arial"/>
        </w:rPr>
        <w:t>, introduce it with a sentence that ends with a colon</w:t>
      </w:r>
      <w:r w:rsidR="0030406D" w:rsidRPr="0030406D">
        <w:rPr>
          <w:rFonts w:cs="Arial"/>
        </w:rPr>
        <w:t>:</w:t>
      </w:r>
    </w:p>
    <w:p w14:paraId="1DE1387A" w14:textId="77777777" w:rsidR="002D309A" w:rsidRDefault="002D309A" w:rsidP="002D309A">
      <w:pPr>
        <w:pStyle w:val="PaperSourceCode"/>
      </w:pPr>
      <w:r>
        <w:lastRenderedPageBreak/>
        <w:t>proc ds2;</w:t>
      </w:r>
    </w:p>
    <w:p w14:paraId="64406344" w14:textId="77777777" w:rsidR="002D309A" w:rsidRDefault="002D309A" w:rsidP="002D309A">
      <w:pPr>
        <w:pStyle w:val="PaperSourceCode"/>
      </w:pPr>
      <w:r>
        <w:t xml:space="preserve">data _null_; </w:t>
      </w:r>
    </w:p>
    <w:p w14:paraId="152D2014" w14:textId="77777777" w:rsidR="002D309A" w:rsidRDefault="002D309A" w:rsidP="002D309A">
      <w:pPr>
        <w:pStyle w:val="PaperSourceCode"/>
      </w:pPr>
      <w:r>
        <w:t xml:space="preserve">  method </w:t>
      </w:r>
      <w:proofErr w:type="spellStart"/>
      <w:r w:rsidRPr="00EB3031">
        <w:t>init</w:t>
      </w:r>
      <w:proofErr w:type="spellEnd"/>
      <w:r>
        <w:t xml:space="preserve">(); </w:t>
      </w:r>
    </w:p>
    <w:p w14:paraId="7F345E80" w14:textId="77777777" w:rsidR="002D309A" w:rsidRDefault="002D309A" w:rsidP="002D309A">
      <w:pPr>
        <w:pStyle w:val="PaperSourceCode"/>
      </w:pPr>
      <w:r>
        <w:t xml:space="preserve">    dcl varchar(16) str; </w:t>
      </w:r>
    </w:p>
    <w:p w14:paraId="171A6065" w14:textId="77777777" w:rsidR="002D309A" w:rsidRDefault="002D309A" w:rsidP="002D309A">
      <w:pPr>
        <w:pStyle w:val="PaperSourceCode"/>
      </w:pPr>
      <w:r>
        <w:t xml:space="preserve">    str = 'Hello World!'; </w:t>
      </w:r>
    </w:p>
    <w:p w14:paraId="69F0BAF6" w14:textId="77777777" w:rsidR="002D309A" w:rsidRDefault="002D309A" w:rsidP="002D309A">
      <w:pPr>
        <w:pStyle w:val="PaperSourceCode"/>
      </w:pPr>
      <w:r>
        <w:t xml:space="preserve">    put str; </w:t>
      </w:r>
    </w:p>
    <w:p w14:paraId="53415904" w14:textId="77777777" w:rsidR="002D309A" w:rsidRDefault="002D309A" w:rsidP="002D309A">
      <w:pPr>
        <w:pStyle w:val="PaperSourceCode"/>
      </w:pPr>
      <w:r>
        <w:t xml:space="preserve">  end;</w:t>
      </w:r>
    </w:p>
    <w:p w14:paraId="0D00CCA4" w14:textId="77777777" w:rsidR="002D309A" w:rsidRDefault="002D309A" w:rsidP="002D309A">
      <w:pPr>
        <w:pStyle w:val="PaperSourceCode"/>
      </w:pPr>
      <w:proofErr w:type="spellStart"/>
      <w:r w:rsidRPr="00EB3031">
        <w:t>enddata</w:t>
      </w:r>
      <w:proofErr w:type="spellEnd"/>
      <w:r>
        <w:t>;</w:t>
      </w:r>
    </w:p>
    <w:p w14:paraId="72B76F6A" w14:textId="77777777" w:rsidR="002D309A" w:rsidRDefault="002D309A" w:rsidP="002D309A">
      <w:pPr>
        <w:pStyle w:val="PaperSourceCode"/>
      </w:pPr>
      <w:r>
        <w:t>run;</w:t>
      </w:r>
    </w:p>
    <w:p w14:paraId="023A2C6C" w14:textId="77777777" w:rsidR="00895254" w:rsidRPr="00DB70D8" w:rsidRDefault="002D309A" w:rsidP="002D309A">
      <w:pPr>
        <w:pStyle w:val="PaperSourceCode"/>
        <w:rPr>
          <w:rFonts w:cs="Courier New"/>
        </w:rPr>
      </w:pPr>
      <w:r>
        <w:t>quit;</w:t>
      </w:r>
    </w:p>
    <w:p w14:paraId="0CC6E8E7" w14:textId="77777777" w:rsidR="002D309A" w:rsidRDefault="002D309A" w:rsidP="00124E40">
      <w:pPr>
        <w:pStyle w:val="PaperBody"/>
        <w:rPr>
          <w:rFonts w:cs="Arial"/>
        </w:rPr>
      </w:pPr>
    </w:p>
    <w:p w14:paraId="45E1AC34" w14:textId="77777777" w:rsidR="00577F01" w:rsidRPr="00577F01" w:rsidRDefault="00577F01" w:rsidP="005A3E7F">
      <w:pPr>
        <w:pStyle w:val="note2author"/>
      </w:pPr>
      <w:r>
        <w:t xml:space="preserve">The easiest way to insert code is to copy the preceding code and modify it as needed. Be sure to indent </w:t>
      </w:r>
      <w:r w:rsidR="00921BB9">
        <w:t xml:space="preserve">the first line of </w:t>
      </w:r>
      <w:r>
        <w:t xml:space="preserve">code three spaces. </w:t>
      </w:r>
      <w:r w:rsidR="00921BB9">
        <w:t>Other lines can be indented for clarity. Certain words might be in a different color. You can keep the color or change it to black.</w:t>
      </w:r>
    </w:p>
    <w:p w14:paraId="7D981FE5" w14:textId="77777777" w:rsidR="00BE04B9" w:rsidRDefault="003A1539" w:rsidP="005A3E7F">
      <w:pPr>
        <w:pStyle w:val="note2author"/>
      </w:pPr>
      <w:r>
        <w:t xml:space="preserve">When you want to continue text </w:t>
      </w:r>
      <w:r w:rsidR="00124E40" w:rsidRPr="0030406D">
        <w:t>after source code</w:t>
      </w:r>
      <w:r>
        <w:t xml:space="preserve">, select the </w:t>
      </w:r>
      <w:proofErr w:type="spellStart"/>
      <w:r w:rsidR="003D3CEA">
        <w:t>PaperB</w:t>
      </w:r>
      <w:r w:rsidR="003D3CEA" w:rsidRPr="0030406D">
        <w:t>ody</w:t>
      </w:r>
      <w:proofErr w:type="spellEnd"/>
      <w:r>
        <w:t xml:space="preserve"> paragraph</w:t>
      </w:r>
      <w:r w:rsidR="003D3CEA">
        <w:t xml:space="preserve"> style</w:t>
      </w:r>
      <w:r w:rsidR="005A3E7F">
        <w:t>.</w:t>
      </w:r>
      <w:r>
        <w:t xml:space="preserve"> (</w:t>
      </w:r>
      <w:r w:rsidR="005A3E7F">
        <w:t>S</w:t>
      </w:r>
      <w:r>
        <w:t>ee the section “</w:t>
      </w:r>
      <w:r w:rsidR="00FD5D94" w:rsidRPr="00D473C3">
        <w:fldChar w:fldCharType="begin"/>
      </w:r>
      <w:r w:rsidR="00FD5D94" w:rsidRPr="00D473C3">
        <w:instrText xml:space="preserve"> REF _Ref394060832 \h </w:instrText>
      </w:r>
      <w:r w:rsidR="00D473C3">
        <w:instrText xml:space="preserve"> \* MERGEFORMAT </w:instrText>
      </w:r>
      <w:r w:rsidR="00FD5D94" w:rsidRPr="00D473C3">
        <w:fldChar w:fldCharType="separate"/>
      </w:r>
      <w:r w:rsidR="00ED594D" w:rsidRPr="00D473C3">
        <w:t xml:space="preserve">To </w:t>
      </w:r>
      <w:r w:rsidR="00ED594D" w:rsidRPr="00E47CFC">
        <w:t>select</w:t>
      </w:r>
      <w:r w:rsidR="00ED594D" w:rsidRPr="00D473C3">
        <w:t xml:space="preserve"> a </w:t>
      </w:r>
      <w:r w:rsidR="00ED594D" w:rsidRPr="00E47CFC">
        <w:t>paragraph</w:t>
      </w:r>
      <w:r w:rsidR="00ED594D" w:rsidRPr="00D473C3">
        <w:t xml:space="preserve"> </w:t>
      </w:r>
      <w:r w:rsidR="00ED594D" w:rsidRPr="00E47CFC">
        <w:t>style</w:t>
      </w:r>
      <w:r w:rsidR="00FD5D94" w:rsidRPr="00D473C3">
        <w:fldChar w:fldCharType="end"/>
      </w:r>
      <w:r>
        <w:t>.”</w:t>
      </w:r>
    </w:p>
    <w:p w14:paraId="500C7D04" w14:textId="77777777" w:rsidR="009C1EE5" w:rsidRPr="009C1EE5" w:rsidRDefault="009C1EE5" w:rsidP="009C1EE5">
      <w:pPr>
        <w:pStyle w:val="note2author"/>
      </w:pPr>
      <w:r w:rsidRPr="009C1EE5">
        <w:t>When including code in your paper, please maintain consistent capitalization conventions throughout the paper.</w:t>
      </w:r>
    </w:p>
    <w:p w14:paraId="0A24E0CB" w14:textId="77777777" w:rsidR="00C11B81" w:rsidRDefault="00C11B81" w:rsidP="00124E40">
      <w:pPr>
        <w:pStyle w:val="PaperBody"/>
        <w:rPr>
          <w:rFonts w:cs="Arial"/>
        </w:rPr>
      </w:pPr>
      <w:r>
        <w:fldChar w:fldCharType="begin"/>
      </w:r>
      <w:r>
        <w:instrText xml:space="preserve"> REF _Ref273537215 \h </w:instrText>
      </w:r>
      <w:r>
        <w:fldChar w:fldCharType="separate"/>
      </w:r>
      <w:r w:rsidR="00ED594D">
        <w:t xml:space="preserve">Figure </w:t>
      </w:r>
      <w:r w:rsidR="00ED594D">
        <w:rPr>
          <w:noProof/>
        </w:rPr>
        <w:t>1</w:t>
      </w:r>
      <w:r>
        <w:fldChar w:fldCharType="end"/>
      </w:r>
      <w:r>
        <w:rPr>
          <w:rFonts w:cs="Arial"/>
        </w:rPr>
        <w:t xml:space="preserve"> is a sample figure.</w:t>
      </w:r>
      <w:r w:rsidR="002D309A">
        <w:rPr>
          <w:rFonts w:cs="Arial"/>
        </w:rPr>
        <w:t xml:space="preserve"> </w:t>
      </w:r>
    </w:p>
    <w:p w14:paraId="43D07329" w14:textId="77777777" w:rsidR="005A3E7F" w:rsidRDefault="00D4792C" w:rsidP="00EE13E8">
      <w:pPr>
        <w:pStyle w:val="note2author"/>
      </w:pPr>
      <w:r>
        <w:t>Always introduce a figure by inserting a cross-reference</w:t>
      </w:r>
      <w:r w:rsidR="00C57397">
        <w:t>.</w:t>
      </w:r>
      <w:r>
        <w:t xml:space="preserve"> </w:t>
      </w:r>
      <w:r w:rsidR="00C57397">
        <w:t>F</w:t>
      </w:r>
      <w:r>
        <w:t>or instructions, see the section “</w:t>
      </w:r>
      <w:r w:rsidR="008613B4" w:rsidRPr="00D473C3">
        <w:fldChar w:fldCharType="begin"/>
      </w:r>
      <w:r w:rsidR="008613B4" w:rsidRPr="00D473C3">
        <w:instrText xml:space="preserve"> REF _Ref394058238 \h </w:instrText>
      </w:r>
      <w:r w:rsidR="00D473C3">
        <w:instrText xml:space="preserve"> \* MERGEFORMAT </w:instrText>
      </w:r>
      <w:r w:rsidR="008613B4" w:rsidRPr="00D473C3">
        <w:fldChar w:fldCharType="separate"/>
      </w:r>
      <w:r w:rsidR="00ED594D" w:rsidRPr="00ED594D">
        <w:rPr>
          <w:szCs w:val="26"/>
        </w:rPr>
        <w:t>To insert a cross-reference</w:t>
      </w:r>
      <w:r w:rsidR="008613B4" w:rsidRPr="00D473C3">
        <w:fldChar w:fldCharType="end"/>
      </w:r>
      <w:r w:rsidR="000E411A">
        <w:t>.</w:t>
      </w:r>
      <w:r>
        <w:t>”</w:t>
      </w:r>
      <w:bookmarkStart w:id="3" w:name="_Ref272841107"/>
    </w:p>
    <w:p w14:paraId="2EDEB434" w14:textId="77777777" w:rsidR="005A3E7F" w:rsidRDefault="005A3E7F" w:rsidP="00C57397">
      <w:pPr>
        <w:pStyle w:val="PaperBody"/>
      </w:pPr>
    </w:p>
    <w:p w14:paraId="30B3ED3B" w14:textId="77777777" w:rsidR="00124E40" w:rsidRDefault="009D422C" w:rsidP="00C57397">
      <w:pPr>
        <w:pStyle w:val="PaperBody"/>
      </w:pPr>
      <w:r>
        <w:rPr>
          <w:noProof/>
        </w:rPr>
        <mc:AlternateContent>
          <mc:Choice Requires="wps">
            <w:drawing>
              <wp:anchor distT="0" distB="0" distL="114300" distR="114300" simplePos="0" relativeHeight="251657216" behindDoc="0" locked="0" layoutInCell="1" allowOverlap="1" wp14:anchorId="536FD423" wp14:editId="042A2E17">
                <wp:simplePos x="0" y="0"/>
                <wp:positionH relativeFrom="column">
                  <wp:posOffset>148590</wp:posOffset>
                </wp:positionH>
                <wp:positionV relativeFrom="paragraph">
                  <wp:posOffset>-123825</wp:posOffset>
                </wp:positionV>
                <wp:extent cx="2256155" cy="2108200"/>
                <wp:effectExtent l="0" t="0" r="10795" b="25400"/>
                <wp:wrapNone/>
                <wp:docPr id="3" name="AutoShap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56155" cy="2108200"/>
                        </a:xfrm>
                        <a:prstGeom prst="cube">
                          <a:avLst>
                            <a:gd name="adj" fmla="val 25000"/>
                          </a:avLst>
                        </a:prstGeom>
                        <a:solidFill>
                          <a:srgbClr val="FFFFFF"/>
                        </a:solidFill>
                        <a:ln w="9525">
                          <a:solidFill>
                            <a:srgbClr val="000000"/>
                          </a:solidFill>
                          <a:miter lim="800000"/>
                          <a:headEnd/>
                          <a:tailEnd/>
                        </a:ln>
                      </wps:spPr>
                      <wps:txbx>
                        <w:txbxContent>
                          <w:p w14:paraId="6D402ED3" w14:textId="77777777" w:rsidR="00EB3031" w:rsidRDefault="00EB3031" w:rsidP="00EB3031">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36FD423" id="_x0000_t16" coordsize="21600,21600" o:spt="16" adj="5400" path="m@0,l0@0,,21600@1,21600,21600@2,21600,xem0@0nfl@1@0,21600,em@1@0nfl@1,21600e">
                <v:stroke joinstyle="miter"/>
                <v:formulas>
                  <v:f eqn="val #0"/>
                  <v:f eqn="sum width 0 #0"/>
                  <v:f eqn="sum height 0 #0"/>
                  <v:f eqn="mid height #0"/>
                  <v:f eqn="prod @1 1 2"/>
                  <v:f eqn="prod @2 1 2"/>
                  <v:f eqn="mid width #0"/>
                </v:formulas>
                <v:path o:extrusionok="f" gradientshapeok="t" limo="10800,10800" o:connecttype="custom" o:connectlocs="@6,0;@4,@0;0,@3;@4,21600;@1,@3;21600,@5" o:connectangles="270,270,180,90,0,0" textboxrect="0,@0,@1,21600"/>
                <v:handles>
                  <v:h position="topLeft,#0" switch="" yrange="0,21600"/>
                </v:handles>
                <o:complex v:ext="view"/>
              </v:shapetype>
              <v:shape id="AutoShape 2" o:spid="_x0000_s1026" type="#_x0000_t16" style="position:absolute;margin-left:11.7pt;margin-top:-9.75pt;width:177.65pt;height:166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">
                <v:textbox>
                  <w:txbxContent>
                    <w:p w14:paraId="6D402ED3" w14:textId="77777777" w:rsidR="00EB3031" w:rsidRDefault="00EB3031" w:rsidP="00EB3031">
                      <w:pPr>
                        <w:jc w:val="center"/>
                      </w:pPr>
                    </w:p>
                  </w:txbxContent>
                </v:textbox>
              </v:shape>
            </w:pict>
          </mc:Fallback>
        </mc:AlternateContent>
      </w:r>
      <w:bookmarkEnd w:id="3"/>
    </w:p>
    <w:p w14:paraId="01A0CF12" w14:textId="77777777" w:rsidR="00124E40" w:rsidRDefault="00124E40" w:rsidP="00124E40">
      <w:pPr>
        <w:pStyle w:val="PaperBody"/>
        <w:rPr>
          <w:rFonts w:cs="Arial"/>
        </w:rPr>
      </w:pPr>
    </w:p>
    <w:p w14:paraId="1134A8D4" w14:textId="77777777" w:rsidR="00124E40" w:rsidRDefault="00124E40" w:rsidP="00124E40">
      <w:pPr>
        <w:pStyle w:val="PaperBody"/>
        <w:rPr>
          <w:rFonts w:cs="Arial"/>
        </w:rPr>
      </w:pPr>
    </w:p>
    <w:p w14:paraId="2C3D84D7" w14:textId="77777777" w:rsidR="00124E40" w:rsidRDefault="00124E40" w:rsidP="00124E40">
      <w:pPr>
        <w:pStyle w:val="PaperBody"/>
        <w:rPr>
          <w:rFonts w:cs="Arial"/>
        </w:rPr>
      </w:pPr>
    </w:p>
    <w:p w14:paraId="4F1DF772" w14:textId="77777777" w:rsidR="00BE04B9" w:rsidRDefault="00BE04B9" w:rsidP="00124E40">
      <w:pPr>
        <w:pStyle w:val="PaperBody"/>
        <w:rPr>
          <w:rFonts w:cs="Arial"/>
        </w:rPr>
      </w:pPr>
    </w:p>
    <w:p w14:paraId="4BAAAF9C" w14:textId="77777777" w:rsidR="00BE04B9" w:rsidRDefault="00BE04B9" w:rsidP="00124E40">
      <w:pPr>
        <w:pStyle w:val="PaperBody"/>
        <w:rPr>
          <w:rFonts w:cs="Arial"/>
        </w:rPr>
      </w:pPr>
    </w:p>
    <w:p w14:paraId="6E1FD813" w14:textId="77777777" w:rsidR="00BE04B9" w:rsidRDefault="00BE04B9" w:rsidP="00124E40">
      <w:pPr>
        <w:pStyle w:val="PaperBody"/>
        <w:rPr>
          <w:rFonts w:cs="Arial"/>
        </w:rPr>
      </w:pPr>
    </w:p>
    <w:p w14:paraId="56B13A07" w14:textId="77777777" w:rsidR="00BE04B9" w:rsidRDefault="00BE04B9" w:rsidP="00124E40">
      <w:pPr>
        <w:pStyle w:val="PaperBody"/>
        <w:rPr>
          <w:rFonts w:cs="Arial"/>
        </w:rPr>
      </w:pPr>
    </w:p>
    <w:p w14:paraId="680BF263" w14:textId="77777777" w:rsidR="00BE04B9" w:rsidRDefault="00BE04B9" w:rsidP="00124E40">
      <w:pPr>
        <w:pStyle w:val="PaperBody"/>
        <w:rPr>
          <w:rFonts w:cs="Arial"/>
        </w:rPr>
      </w:pPr>
    </w:p>
    <w:p w14:paraId="2D5EA39F" w14:textId="77777777" w:rsidR="00BE04B9" w:rsidRDefault="00BE04B9" w:rsidP="00124E40">
      <w:pPr>
        <w:pStyle w:val="PaperBody"/>
        <w:rPr>
          <w:rFonts w:cs="Arial"/>
        </w:rPr>
      </w:pPr>
    </w:p>
    <w:p w14:paraId="22B7D491" w14:textId="77777777" w:rsidR="00D4792C" w:rsidRDefault="00BE04B9" w:rsidP="00C11B81">
      <w:pPr>
        <w:pStyle w:val="Caption"/>
      </w:pPr>
      <w:bookmarkStart w:id="4" w:name="_Ref273537215"/>
      <w:r>
        <w:t xml:space="preserve">Figure </w:t>
      </w:r>
      <w:r w:rsidR="00F548F2">
        <w:rPr>
          <w:noProof/>
        </w:rPr>
        <w:fldChar w:fldCharType="begin"/>
      </w:r>
      <w:r w:rsidR="00F548F2">
        <w:rPr>
          <w:noProof/>
        </w:rPr>
        <w:instrText xml:space="preserve"> SEQ Figure \* ARABIC </w:instrText>
      </w:r>
      <w:r w:rsidR="00F548F2">
        <w:rPr>
          <w:noProof/>
        </w:rPr>
        <w:fldChar w:fldCharType="separate"/>
      </w:r>
      <w:r w:rsidR="00ED594D">
        <w:rPr>
          <w:noProof/>
        </w:rPr>
        <w:t>1</w:t>
      </w:r>
      <w:r w:rsidR="00F548F2">
        <w:rPr>
          <w:noProof/>
        </w:rPr>
        <w:fldChar w:fldCharType="end"/>
      </w:r>
      <w:bookmarkEnd w:id="4"/>
      <w:r>
        <w:t>. Caption for Sample Figure</w:t>
      </w:r>
      <w:r w:rsidR="002D309A">
        <w:t xml:space="preserve"> </w:t>
      </w:r>
    </w:p>
    <w:p w14:paraId="0162954C" w14:textId="77777777" w:rsidR="00C11B81" w:rsidRDefault="00D4792C" w:rsidP="00EE13E8">
      <w:pPr>
        <w:pStyle w:val="note2author"/>
      </w:pPr>
      <w:r>
        <w:t xml:space="preserve">Always use the </w:t>
      </w:r>
      <w:r w:rsidR="00FB3650">
        <w:t>C</w:t>
      </w:r>
      <w:r>
        <w:t>aption paragraph style for figure captions</w:t>
      </w:r>
      <w:r w:rsidR="00C57397">
        <w:t>. S</w:t>
      </w:r>
      <w:r>
        <w:t>ee the section</w:t>
      </w:r>
      <w:r w:rsidR="000218DA">
        <w:t xml:space="preserve"> “</w:t>
      </w:r>
      <w:r w:rsidR="000218DA" w:rsidRPr="00D473C3">
        <w:fldChar w:fldCharType="begin"/>
      </w:r>
      <w:r w:rsidR="000218DA" w:rsidRPr="00D473C3">
        <w:instrText xml:space="preserve"> REF _Ref394059328 \h </w:instrText>
      </w:r>
      <w:r w:rsidR="00C57397" w:rsidRPr="00D473C3">
        <w:instrText xml:space="preserve"> \* MERGEFORMAT </w:instrText>
      </w:r>
      <w:r w:rsidR="000218DA" w:rsidRPr="00D473C3">
        <w:fldChar w:fldCharType="separate"/>
      </w:r>
      <w:r w:rsidR="00ED594D" w:rsidRPr="00D473C3">
        <w:t xml:space="preserve">To </w:t>
      </w:r>
      <w:r w:rsidR="00ED594D" w:rsidRPr="00E47CFC">
        <w:t>insert</w:t>
      </w:r>
      <w:r w:rsidR="00ED594D" w:rsidRPr="00D473C3">
        <w:t xml:space="preserve"> a </w:t>
      </w:r>
      <w:r w:rsidR="00ED594D" w:rsidRPr="00E47CFC">
        <w:t>caption</w:t>
      </w:r>
      <w:r w:rsidR="000218DA" w:rsidRPr="00D473C3">
        <w:fldChar w:fldCharType="end"/>
      </w:r>
      <w:r w:rsidR="000218DA">
        <w:t>.”</w:t>
      </w:r>
      <w:r>
        <w:t xml:space="preserve"> Following </w:t>
      </w:r>
      <w:r w:rsidR="00D854A6">
        <w:t>those</w:t>
      </w:r>
      <w:r>
        <w:t xml:space="preserve"> instructions ensures that </w:t>
      </w:r>
      <w:r w:rsidR="00D854A6">
        <w:t xml:space="preserve">the </w:t>
      </w:r>
      <w:r>
        <w:t>figure</w:t>
      </w:r>
      <w:r w:rsidR="00D854A6">
        <w:t>s</w:t>
      </w:r>
      <w:r>
        <w:t xml:space="preserve"> are automatically numbered (even if you rearrange them</w:t>
      </w:r>
      <w:r w:rsidR="00D854A6" w:rsidRPr="00D854A6">
        <w:t xml:space="preserve"> </w:t>
      </w:r>
      <w:r w:rsidR="00D854A6">
        <w:t>later</w:t>
      </w:r>
      <w:r>
        <w:t xml:space="preserve">). </w:t>
      </w:r>
      <w:r w:rsidR="002D309A">
        <w:t xml:space="preserve">Use title style </w:t>
      </w:r>
      <w:r>
        <w:t xml:space="preserve">capitalization </w:t>
      </w:r>
      <w:r w:rsidR="002D309A">
        <w:t>for captions</w:t>
      </w:r>
      <w:r>
        <w:t xml:space="preserve"> (as shown in this example)</w:t>
      </w:r>
      <w:r w:rsidR="002D309A">
        <w:t xml:space="preserve">. </w:t>
      </w:r>
      <w:r>
        <w:t xml:space="preserve"> For instructions about inserting a graphic, see the section “</w:t>
      </w:r>
      <w:r w:rsidRPr="00D473C3">
        <w:fldChar w:fldCharType="begin"/>
      </w:r>
      <w:r w:rsidRPr="00D473C3">
        <w:instrText xml:space="preserve"> REF _Ref394053493 \h </w:instrText>
      </w:r>
      <w:r w:rsidR="00D473C3">
        <w:instrText xml:space="preserve"> \* MERGEFORMAT </w:instrText>
      </w:r>
      <w:r w:rsidRPr="00D473C3">
        <w:fldChar w:fldCharType="separate"/>
      </w:r>
      <w:r w:rsidR="00ED594D" w:rsidRPr="00ED594D">
        <w:rPr>
          <w:szCs w:val="26"/>
        </w:rPr>
        <w:t>To insert a graphic from a file</w:t>
      </w:r>
      <w:r w:rsidRPr="00D473C3">
        <w:fldChar w:fldCharType="end"/>
      </w:r>
      <w:r>
        <w:t>.”</w:t>
      </w:r>
    </w:p>
    <w:p w14:paraId="3E063730" w14:textId="77777777" w:rsidR="0030406D" w:rsidRPr="00BF3FAC" w:rsidRDefault="0030406D" w:rsidP="00BF3FAC">
      <w:pPr>
        <w:pStyle w:val="Heading2"/>
      </w:pPr>
      <w:bookmarkStart w:id="5" w:name="_Toc272756040"/>
      <w:r w:rsidRPr="00BF3FAC">
        <w:t>S</w:t>
      </w:r>
      <w:r w:rsidR="00A03F21" w:rsidRPr="00BF3FAC">
        <w:t xml:space="preserve">ubhead </w:t>
      </w:r>
      <w:r w:rsidR="00202EFC" w:rsidRPr="00BF3FAC">
        <w:t>A</w:t>
      </w:r>
      <w:r w:rsidR="005C2A9F" w:rsidRPr="00BF3FAC">
        <w:t xml:space="preserve"> Level</w:t>
      </w:r>
      <w:r w:rsidR="00202EFC" w:rsidRPr="00BF3FAC">
        <w:t xml:space="preserve"> </w:t>
      </w:r>
      <w:r w:rsidR="000A39C5" w:rsidRPr="00BF3FAC">
        <w:t>&lt;h</w:t>
      </w:r>
      <w:r w:rsidR="00A03F21" w:rsidRPr="00BF3FAC">
        <w:t xml:space="preserve">eading </w:t>
      </w:r>
      <w:r w:rsidR="000A39C5" w:rsidRPr="00BF3FAC">
        <w:t>2&gt;</w:t>
      </w:r>
      <w:bookmarkEnd w:id="5"/>
    </w:p>
    <w:p w14:paraId="0F7FF738" w14:textId="77777777" w:rsidR="0030406D" w:rsidRDefault="0030406D">
      <w:pPr>
        <w:pStyle w:val="PaperBody"/>
        <w:rPr>
          <w:rFonts w:cs="Arial"/>
        </w:rPr>
      </w:pPr>
      <w:r w:rsidRPr="0030406D">
        <w:rPr>
          <w:rFonts w:cs="Arial"/>
        </w:rPr>
        <w:t>This</w:t>
      </w:r>
      <w:r w:rsidR="00202EFC">
        <w:rPr>
          <w:rFonts w:cs="Arial"/>
        </w:rPr>
        <w:t xml:space="preserve"> </w:t>
      </w:r>
      <w:r w:rsidRPr="0030406D">
        <w:rPr>
          <w:rFonts w:cs="Arial"/>
        </w:rPr>
        <w:t xml:space="preserve">is </w:t>
      </w:r>
      <w:r w:rsidR="00202EFC">
        <w:rPr>
          <w:rFonts w:cs="Arial"/>
        </w:rPr>
        <w:t xml:space="preserve">a </w:t>
      </w:r>
      <w:r w:rsidRPr="0030406D">
        <w:rPr>
          <w:rFonts w:cs="Arial"/>
        </w:rPr>
        <w:t xml:space="preserve">subtopic </w:t>
      </w:r>
      <w:r w:rsidR="00202EFC">
        <w:rPr>
          <w:rFonts w:cs="Arial"/>
        </w:rPr>
        <w:t>of</w:t>
      </w:r>
      <w:r w:rsidRPr="0030406D">
        <w:rPr>
          <w:rFonts w:cs="Arial"/>
        </w:rPr>
        <w:t xml:space="preserve"> </w:t>
      </w:r>
      <w:r w:rsidR="002702EE">
        <w:rPr>
          <w:rFonts w:cs="Arial"/>
        </w:rPr>
        <w:t>a main topic</w:t>
      </w:r>
      <w:r w:rsidRPr="0030406D">
        <w:rPr>
          <w:rFonts w:cs="Arial"/>
        </w:rPr>
        <w:t xml:space="preserve">. </w:t>
      </w:r>
      <w:r w:rsidR="00D4792C">
        <w:rPr>
          <w:rFonts w:cs="Arial"/>
        </w:rPr>
        <w:t>This paragraph uses the</w:t>
      </w:r>
      <w:r w:rsidR="00D4792C" w:rsidRPr="0030406D">
        <w:rPr>
          <w:rFonts w:cs="Arial"/>
        </w:rPr>
        <w:t xml:space="preserve"> </w:t>
      </w:r>
      <w:proofErr w:type="spellStart"/>
      <w:r w:rsidR="00D4792C">
        <w:rPr>
          <w:rFonts w:cs="Arial"/>
        </w:rPr>
        <w:t>PaperB</w:t>
      </w:r>
      <w:r w:rsidR="00D4792C" w:rsidRPr="0030406D">
        <w:rPr>
          <w:rFonts w:cs="Arial"/>
        </w:rPr>
        <w:t>ody</w:t>
      </w:r>
      <w:proofErr w:type="spellEnd"/>
      <w:r w:rsidR="00D4792C">
        <w:rPr>
          <w:rFonts w:cs="Arial"/>
        </w:rPr>
        <w:t xml:space="preserve"> style</w:t>
      </w:r>
      <w:r w:rsidR="00D4792C" w:rsidRPr="0030406D">
        <w:rPr>
          <w:rFonts w:cs="Arial"/>
        </w:rPr>
        <w:t>.</w:t>
      </w:r>
      <w:r w:rsidR="00D4792C">
        <w:rPr>
          <w:rFonts w:cs="Arial"/>
        </w:rPr>
        <w:t xml:space="preserve"> This paragraph uses the</w:t>
      </w:r>
      <w:r w:rsidR="00D4792C" w:rsidRPr="0030406D">
        <w:rPr>
          <w:rFonts w:cs="Arial"/>
        </w:rPr>
        <w:t xml:space="preserve"> </w:t>
      </w:r>
      <w:proofErr w:type="spellStart"/>
      <w:r w:rsidR="00D4792C">
        <w:rPr>
          <w:rFonts w:cs="Arial"/>
        </w:rPr>
        <w:t>PaperB</w:t>
      </w:r>
      <w:r w:rsidR="00D4792C" w:rsidRPr="0030406D">
        <w:rPr>
          <w:rFonts w:cs="Arial"/>
        </w:rPr>
        <w:t>ody</w:t>
      </w:r>
      <w:proofErr w:type="spellEnd"/>
      <w:r w:rsidR="00D4792C">
        <w:rPr>
          <w:rFonts w:cs="Arial"/>
        </w:rPr>
        <w:t xml:space="preserve"> style</w:t>
      </w:r>
      <w:r w:rsidR="00D4792C" w:rsidRPr="0030406D">
        <w:rPr>
          <w:rFonts w:cs="Arial"/>
        </w:rPr>
        <w:t>.</w:t>
      </w:r>
    </w:p>
    <w:p w14:paraId="3B3BE8ED" w14:textId="77777777" w:rsidR="001211CD" w:rsidRDefault="00E57684" w:rsidP="00B52F9B">
      <w:pPr>
        <w:pStyle w:val="PaperBody"/>
        <w:rPr>
          <w:rFonts w:cs="Arial"/>
        </w:rPr>
      </w:pPr>
      <w:r>
        <w:rPr>
          <w:rFonts w:cs="Arial"/>
        </w:rPr>
        <w:fldChar w:fldCharType="begin"/>
      </w:r>
      <w:r>
        <w:rPr>
          <w:rFonts w:cs="Arial"/>
        </w:rPr>
        <w:instrText xml:space="preserve"> REF _Ref273617609 \h </w:instrText>
      </w:r>
      <w:r>
        <w:rPr>
          <w:rFonts w:cs="Arial"/>
        </w:rPr>
      </w:r>
      <w:r>
        <w:rPr>
          <w:rFonts w:cs="Arial"/>
        </w:rPr>
        <w:fldChar w:fldCharType="separate"/>
      </w:r>
      <w:r w:rsidR="00ED594D" w:rsidRPr="009C1EE5">
        <w:rPr>
          <w:sz w:val="18"/>
          <w:szCs w:val="18"/>
        </w:rPr>
        <w:t xml:space="preserve">Table </w:t>
      </w:r>
      <w:r w:rsidR="00ED594D">
        <w:rPr>
          <w:noProof/>
          <w:sz w:val="18"/>
          <w:szCs w:val="18"/>
        </w:rPr>
        <w:t>1</w:t>
      </w:r>
      <w:r>
        <w:rPr>
          <w:rFonts w:cs="Arial"/>
        </w:rPr>
        <w:fldChar w:fldCharType="end"/>
      </w:r>
      <w:r>
        <w:rPr>
          <w:rFonts w:cs="Arial"/>
        </w:rPr>
        <w:t xml:space="preserve"> </w:t>
      </w:r>
      <w:r w:rsidR="001211CD">
        <w:rPr>
          <w:rFonts w:cs="Arial"/>
        </w:rPr>
        <w:t>is a sample table</w:t>
      </w:r>
      <w:r w:rsidR="0031167A">
        <w:rPr>
          <w:rFonts w:cs="Arial"/>
        </w:rPr>
        <w:t xml:space="preserve">. </w:t>
      </w:r>
    </w:p>
    <w:p w14:paraId="04638DD0" w14:textId="77777777" w:rsidR="00D4792C" w:rsidRDefault="00D4792C" w:rsidP="00EE13E8">
      <w:pPr>
        <w:pStyle w:val="note2author"/>
      </w:pPr>
      <w:r>
        <w:t>Always introduce a table by inserting a cross-reference</w:t>
      </w:r>
      <w:r w:rsidR="00C57397">
        <w:t>. F</w:t>
      </w:r>
      <w:r>
        <w:t>or instructions, see the section “</w:t>
      </w:r>
      <w:r w:rsidR="008613B4" w:rsidRPr="00D473C3">
        <w:fldChar w:fldCharType="begin"/>
      </w:r>
      <w:r w:rsidR="008613B4" w:rsidRPr="00D473C3">
        <w:instrText xml:space="preserve"> REF _Ref394058238 \h </w:instrText>
      </w:r>
      <w:r w:rsidR="00D473C3">
        <w:instrText xml:space="preserve"> \* MERGEFORMAT </w:instrText>
      </w:r>
      <w:r w:rsidR="008613B4" w:rsidRPr="00D473C3">
        <w:fldChar w:fldCharType="separate"/>
      </w:r>
      <w:r w:rsidR="00ED594D" w:rsidRPr="00ED594D">
        <w:rPr>
          <w:szCs w:val="26"/>
        </w:rPr>
        <w:t>To insert a cross-reference</w:t>
      </w:r>
      <w:r w:rsidR="008613B4" w:rsidRPr="00D473C3">
        <w:fldChar w:fldCharType="end"/>
      </w:r>
      <w:r>
        <w: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366"/>
        <w:gridCol w:w="3474"/>
      </w:tblGrid>
      <w:tr w:rsidR="001211CD" w:rsidRPr="00B71610" w14:paraId="24961813" w14:textId="77777777" w:rsidTr="00304983">
        <w:trPr>
          <w:cantSplit/>
          <w:tblHeader/>
        </w:trPr>
        <w:tc>
          <w:tcPr>
            <w:tcW w:w="3366" w:type="dxa"/>
            <w:shd w:val="clear" w:color="auto" w:fill="auto"/>
          </w:tcPr>
          <w:p w14:paraId="7A442380" w14:textId="77777777" w:rsidR="001211CD" w:rsidRPr="00B71610" w:rsidRDefault="001211CD" w:rsidP="007030DF">
            <w:pPr>
              <w:pStyle w:val="StyleBoldBefore1ptAfter2pt"/>
            </w:pPr>
            <w:r w:rsidRPr="00B71610">
              <w:t>SAS Variable Format</w:t>
            </w:r>
          </w:p>
        </w:tc>
        <w:tc>
          <w:tcPr>
            <w:tcW w:w="3474" w:type="dxa"/>
            <w:shd w:val="clear" w:color="auto" w:fill="auto"/>
          </w:tcPr>
          <w:p w14:paraId="2312D585" w14:textId="77777777" w:rsidR="001211CD" w:rsidRPr="00B71610" w:rsidRDefault="001211CD" w:rsidP="007030DF">
            <w:pPr>
              <w:pStyle w:val="StyleBoldBefore1ptAfter2pt"/>
            </w:pPr>
            <w:r w:rsidRPr="00B71610">
              <w:t>DB2 Data Type</w:t>
            </w:r>
          </w:p>
        </w:tc>
      </w:tr>
      <w:tr w:rsidR="001211CD" w:rsidRPr="00304983" w14:paraId="7B3B3038" w14:textId="77777777" w:rsidTr="00304983">
        <w:trPr>
          <w:cantSplit/>
        </w:trPr>
        <w:tc>
          <w:tcPr>
            <w:tcW w:w="3366" w:type="dxa"/>
            <w:shd w:val="clear" w:color="auto" w:fill="auto"/>
          </w:tcPr>
          <w:p w14:paraId="2D2652B1" w14:textId="77777777" w:rsidR="001211CD" w:rsidRPr="00DA38F2" w:rsidRDefault="001211CD" w:rsidP="007030DF">
            <w:pPr>
              <w:pStyle w:val="StyleBefore1ptAfter2pt"/>
            </w:pPr>
            <w:r w:rsidRPr="00DA38F2">
              <w:t>$</w:t>
            </w:r>
            <w:r w:rsidRPr="00304983">
              <w:rPr>
                <w:rFonts w:cs="Arial"/>
                <w:i/>
                <w:sz w:val="16"/>
                <w:szCs w:val="16"/>
              </w:rPr>
              <w:t>w</w:t>
            </w:r>
            <w:r w:rsidRPr="00DA38F2">
              <w:t>.</w:t>
            </w:r>
          </w:p>
          <w:p w14:paraId="323F1636" w14:textId="77777777" w:rsidR="00BA5522" w:rsidRPr="00304983" w:rsidRDefault="00BA5522" w:rsidP="007030DF">
            <w:pPr>
              <w:pStyle w:val="StyleBefore1ptAfter2pt"/>
              <w:rPr>
                <w:rFonts w:cs="Arial"/>
                <w:sz w:val="16"/>
                <w:szCs w:val="16"/>
              </w:rPr>
            </w:pPr>
            <w:r w:rsidRPr="00DA38F2">
              <w:t>$</w:t>
            </w:r>
            <w:proofErr w:type="spellStart"/>
            <w:r w:rsidRPr="00DA38F2">
              <w:t>CHAR</w:t>
            </w:r>
            <w:r w:rsidRPr="00304983">
              <w:rPr>
                <w:rFonts w:cs="Arial"/>
                <w:i/>
                <w:sz w:val="16"/>
                <w:szCs w:val="16"/>
              </w:rPr>
              <w:t>w</w:t>
            </w:r>
            <w:proofErr w:type="spellEnd"/>
            <w:r w:rsidRPr="00DA38F2">
              <w:t>.</w:t>
            </w:r>
          </w:p>
        </w:tc>
        <w:tc>
          <w:tcPr>
            <w:tcW w:w="3474" w:type="dxa"/>
            <w:shd w:val="clear" w:color="auto" w:fill="auto"/>
          </w:tcPr>
          <w:p w14:paraId="3943DB27" w14:textId="77777777" w:rsidR="001211CD" w:rsidRPr="00860F5F" w:rsidRDefault="00BA5522" w:rsidP="007030DF">
            <w:pPr>
              <w:pStyle w:val="StyleBefore1ptAfter2pt"/>
            </w:pPr>
            <w:r>
              <w:t>CHARACTER</w:t>
            </w:r>
          </w:p>
        </w:tc>
      </w:tr>
      <w:tr w:rsidR="001211CD" w:rsidRPr="00304983" w14:paraId="5304A2F6" w14:textId="77777777" w:rsidTr="00304983">
        <w:trPr>
          <w:cantSplit/>
        </w:trPr>
        <w:tc>
          <w:tcPr>
            <w:tcW w:w="3366" w:type="dxa"/>
            <w:shd w:val="clear" w:color="auto" w:fill="auto"/>
          </w:tcPr>
          <w:p w14:paraId="28B5D85F" w14:textId="77777777" w:rsidR="001211CD" w:rsidRPr="00860F5F" w:rsidRDefault="00BA5522" w:rsidP="007030DF">
            <w:pPr>
              <w:pStyle w:val="StyleBefore1ptAfter2pt"/>
            </w:pPr>
            <w:r>
              <w:t>any date format</w:t>
            </w:r>
          </w:p>
        </w:tc>
        <w:tc>
          <w:tcPr>
            <w:tcW w:w="3474" w:type="dxa"/>
            <w:shd w:val="clear" w:color="auto" w:fill="auto"/>
          </w:tcPr>
          <w:p w14:paraId="633A6A15" w14:textId="77777777" w:rsidR="001211CD" w:rsidRPr="00860F5F" w:rsidRDefault="00BA5522" w:rsidP="007030DF">
            <w:pPr>
              <w:pStyle w:val="StyleBefore1ptAfter2pt"/>
            </w:pPr>
            <w:r>
              <w:t>DATE</w:t>
            </w:r>
          </w:p>
        </w:tc>
      </w:tr>
    </w:tbl>
    <w:p w14:paraId="73EC9074" w14:textId="77777777" w:rsidR="00D4792C" w:rsidRPr="009C1EE5" w:rsidRDefault="00E57684">
      <w:pPr>
        <w:pStyle w:val="Caption"/>
        <w:rPr>
          <w:sz w:val="18"/>
          <w:szCs w:val="18"/>
        </w:rPr>
      </w:pPr>
      <w:bookmarkStart w:id="6" w:name="_Ref273617609"/>
      <w:bookmarkStart w:id="7" w:name="_Ref273537261"/>
      <w:r w:rsidRPr="009C1EE5">
        <w:rPr>
          <w:sz w:val="18"/>
          <w:szCs w:val="18"/>
        </w:rPr>
        <w:t xml:space="preserve">Table </w:t>
      </w:r>
      <w:r w:rsidR="00A64653" w:rsidRPr="009C1EE5">
        <w:rPr>
          <w:sz w:val="18"/>
          <w:szCs w:val="18"/>
        </w:rPr>
        <w:fldChar w:fldCharType="begin"/>
      </w:r>
      <w:r w:rsidR="00A64653" w:rsidRPr="009C1EE5">
        <w:rPr>
          <w:sz w:val="18"/>
          <w:szCs w:val="18"/>
        </w:rPr>
        <w:instrText xml:space="preserve"> SEQ Table \* ARABIC </w:instrText>
      </w:r>
      <w:r w:rsidR="00A64653" w:rsidRPr="009C1EE5">
        <w:rPr>
          <w:sz w:val="18"/>
          <w:szCs w:val="18"/>
        </w:rPr>
        <w:fldChar w:fldCharType="separate"/>
      </w:r>
      <w:r w:rsidR="00ED594D">
        <w:rPr>
          <w:noProof/>
          <w:sz w:val="18"/>
          <w:szCs w:val="18"/>
        </w:rPr>
        <w:t>1</w:t>
      </w:r>
      <w:r w:rsidR="00A64653" w:rsidRPr="009C1EE5">
        <w:rPr>
          <w:noProof/>
          <w:sz w:val="18"/>
          <w:szCs w:val="18"/>
        </w:rPr>
        <w:fldChar w:fldCharType="end"/>
      </w:r>
      <w:bookmarkEnd w:id="6"/>
      <w:r w:rsidRPr="009C1EE5">
        <w:rPr>
          <w:sz w:val="18"/>
          <w:szCs w:val="18"/>
        </w:rPr>
        <w:t>. DBLOAD Procedure: Default DB2 Data Types for SAS Variable Formats</w:t>
      </w:r>
      <w:r w:rsidR="002D309A" w:rsidRPr="009C1EE5">
        <w:rPr>
          <w:sz w:val="18"/>
          <w:szCs w:val="18"/>
        </w:rPr>
        <w:t xml:space="preserve"> </w:t>
      </w:r>
    </w:p>
    <w:p w14:paraId="556EB138" w14:textId="77777777" w:rsidR="00C57397" w:rsidRDefault="000218DA" w:rsidP="002252C1">
      <w:pPr>
        <w:pStyle w:val="note2author"/>
      </w:pPr>
      <w:r>
        <w:lastRenderedPageBreak/>
        <w:t>Always use the C</w:t>
      </w:r>
      <w:r w:rsidR="00D4792C">
        <w:t>aption paragraph</w:t>
      </w:r>
      <w:r w:rsidR="00C57397">
        <w:t xml:space="preserve"> style for table captions. S</w:t>
      </w:r>
      <w:r w:rsidR="00D4792C">
        <w:t>ee the section “</w:t>
      </w:r>
      <w:r w:rsidRPr="00D473C3">
        <w:fldChar w:fldCharType="begin"/>
      </w:r>
      <w:r w:rsidRPr="00D473C3">
        <w:instrText xml:space="preserve"> REF _Ref394059328 \h </w:instrText>
      </w:r>
      <w:r w:rsidR="00D473C3">
        <w:instrText xml:space="preserve"> \* MERGEFORMAT </w:instrText>
      </w:r>
      <w:r w:rsidRPr="00D473C3">
        <w:fldChar w:fldCharType="separate"/>
      </w:r>
      <w:r w:rsidR="00ED594D" w:rsidRPr="00ED594D">
        <w:rPr>
          <w:szCs w:val="26"/>
        </w:rPr>
        <w:t>To insert a caption</w:t>
      </w:r>
      <w:r w:rsidRPr="00D473C3">
        <w:fldChar w:fldCharType="end"/>
      </w:r>
      <w:r w:rsidR="00801EFF">
        <w:t>.</w:t>
      </w:r>
      <w:r w:rsidR="00D4792C">
        <w:t xml:space="preserve">” Following </w:t>
      </w:r>
      <w:r w:rsidR="00D854A6">
        <w:t xml:space="preserve">those </w:t>
      </w:r>
      <w:r w:rsidR="00D4792C">
        <w:t>instructions ensures that</w:t>
      </w:r>
      <w:r w:rsidR="00D854A6">
        <w:t xml:space="preserve"> the</w:t>
      </w:r>
      <w:r w:rsidR="00D4792C">
        <w:t xml:space="preserve"> table</w:t>
      </w:r>
      <w:r w:rsidR="00D854A6">
        <w:t>s</w:t>
      </w:r>
      <w:r w:rsidR="00D4792C">
        <w:t xml:space="preserve"> are automatically numbered (even if you rearrange them</w:t>
      </w:r>
      <w:r w:rsidR="00D854A6">
        <w:t xml:space="preserve"> later</w:t>
      </w:r>
      <w:r w:rsidR="00D4792C">
        <w:t xml:space="preserve">). Use title style capitalization for captions (as shown in this example). </w:t>
      </w:r>
      <w:bookmarkStart w:id="8" w:name="_Toc272756041"/>
      <w:bookmarkEnd w:id="7"/>
    </w:p>
    <w:p w14:paraId="12918D95" w14:textId="77777777" w:rsidR="0030406D" w:rsidRPr="009C1EE5" w:rsidRDefault="00A50A7E" w:rsidP="00BF3FAC">
      <w:pPr>
        <w:pStyle w:val="Heading1"/>
      </w:pPr>
      <w:r w:rsidRPr="009C1EE5">
        <w:t>S</w:t>
      </w:r>
      <w:r w:rsidR="00086226" w:rsidRPr="009C1EE5">
        <w:t xml:space="preserve">econd Main Topic </w:t>
      </w:r>
      <w:r w:rsidR="000A39C5" w:rsidRPr="009C1EE5">
        <w:t>&lt;h</w:t>
      </w:r>
      <w:r w:rsidR="00A03F21" w:rsidRPr="009C1EE5">
        <w:t xml:space="preserve">eading </w:t>
      </w:r>
      <w:r w:rsidR="000A39C5" w:rsidRPr="009C1EE5">
        <w:t>1&gt;</w:t>
      </w:r>
      <w:bookmarkEnd w:id="8"/>
    </w:p>
    <w:p w14:paraId="74F1579B" w14:textId="77777777" w:rsidR="00895254" w:rsidRDefault="0030406D">
      <w:pPr>
        <w:pStyle w:val="PaperBody"/>
        <w:rPr>
          <w:rFonts w:cs="Arial"/>
        </w:rPr>
      </w:pPr>
      <w:r w:rsidRPr="0030406D">
        <w:rPr>
          <w:rFonts w:cs="Arial"/>
        </w:rPr>
        <w:t xml:space="preserve">This is a main topic in the paper. </w:t>
      </w:r>
      <w:r w:rsidR="00414889">
        <w:rPr>
          <w:rFonts w:cs="Arial"/>
        </w:rPr>
        <w:t>This paragraph uses the</w:t>
      </w:r>
      <w:r w:rsidR="00414889" w:rsidRPr="0030406D">
        <w:rPr>
          <w:rFonts w:cs="Arial"/>
        </w:rPr>
        <w:t xml:space="preserve"> </w:t>
      </w:r>
      <w:proofErr w:type="spellStart"/>
      <w:r w:rsidR="00414889">
        <w:rPr>
          <w:rFonts w:cs="Arial"/>
        </w:rPr>
        <w:t>PaperB</w:t>
      </w:r>
      <w:r w:rsidR="00414889" w:rsidRPr="0030406D">
        <w:rPr>
          <w:rFonts w:cs="Arial"/>
        </w:rPr>
        <w:t>ody</w:t>
      </w:r>
      <w:proofErr w:type="spellEnd"/>
      <w:r w:rsidR="00414889">
        <w:rPr>
          <w:rFonts w:cs="Arial"/>
        </w:rPr>
        <w:t xml:space="preserve"> style</w:t>
      </w:r>
      <w:r w:rsidR="00414889" w:rsidRPr="0030406D">
        <w:rPr>
          <w:rFonts w:cs="Arial"/>
        </w:rPr>
        <w:t>.</w:t>
      </w:r>
      <w:r w:rsidR="00414889">
        <w:rPr>
          <w:rFonts w:cs="Arial"/>
        </w:rPr>
        <w:t xml:space="preserve"> This paragraph uses the</w:t>
      </w:r>
      <w:r w:rsidR="00414889" w:rsidRPr="0030406D">
        <w:rPr>
          <w:rFonts w:cs="Arial"/>
        </w:rPr>
        <w:t xml:space="preserve"> </w:t>
      </w:r>
      <w:proofErr w:type="spellStart"/>
      <w:r w:rsidR="00414889">
        <w:rPr>
          <w:rFonts w:cs="Arial"/>
        </w:rPr>
        <w:t>PaperB</w:t>
      </w:r>
      <w:r w:rsidR="00414889" w:rsidRPr="0030406D">
        <w:rPr>
          <w:rFonts w:cs="Arial"/>
        </w:rPr>
        <w:t>ody</w:t>
      </w:r>
      <w:proofErr w:type="spellEnd"/>
      <w:r w:rsidR="00414889">
        <w:rPr>
          <w:rFonts w:cs="Arial"/>
        </w:rPr>
        <w:t xml:space="preserve"> style</w:t>
      </w:r>
      <w:r w:rsidR="00414889" w:rsidRPr="0030406D">
        <w:rPr>
          <w:rFonts w:cs="Arial"/>
        </w:rPr>
        <w:t>.</w:t>
      </w:r>
    </w:p>
    <w:p w14:paraId="69BAC446" w14:textId="77777777" w:rsidR="00162B78" w:rsidRDefault="00162B78" w:rsidP="00162B78">
      <w:pPr>
        <w:pStyle w:val="note2author"/>
      </w:pPr>
      <w:r w:rsidRPr="0030406D">
        <w:t xml:space="preserve">If you need to include </w:t>
      </w:r>
      <w:r>
        <w:t>a numbered (ordered</w:t>
      </w:r>
      <w:r w:rsidR="00624EDE">
        <w:t>) list</w:t>
      </w:r>
      <w:r>
        <w:t xml:space="preserve">, copy the following list, paste it, </w:t>
      </w:r>
      <w:r w:rsidR="00C57397">
        <w:t xml:space="preserve">and </w:t>
      </w:r>
      <w:r>
        <w:t>modify the text. Be sure to introduce your list with a complete sentence that ends with a colon.</w:t>
      </w:r>
      <w:r w:rsidR="00A24434">
        <w:t xml:space="preserve"> For example, “Here are the required steps:”.</w:t>
      </w:r>
    </w:p>
    <w:p w14:paraId="3D08B215" w14:textId="77777777" w:rsidR="00895254" w:rsidRDefault="00895254" w:rsidP="00C16742">
      <w:pPr>
        <w:pStyle w:val="ListNumber"/>
        <w:keepNext/>
      </w:pPr>
      <w:r>
        <w:t xml:space="preserve">This is a sample </w:t>
      </w:r>
      <w:r w:rsidR="002702EE" w:rsidRPr="002702EE">
        <w:t>numbered</w:t>
      </w:r>
      <w:r w:rsidR="002702EE">
        <w:t xml:space="preserve"> or ordered list item</w:t>
      </w:r>
      <w:r>
        <w:t xml:space="preserve">. </w:t>
      </w:r>
      <w:r w:rsidR="002702EE" w:rsidRPr="0030406D">
        <w:rPr>
          <w:rFonts w:cs="Arial"/>
        </w:rPr>
        <w:t xml:space="preserve">This is </w:t>
      </w:r>
      <w:r w:rsidR="00202EFC">
        <w:rPr>
          <w:rFonts w:cs="Arial"/>
        </w:rPr>
        <w:t>list item text</w:t>
      </w:r>
      <w:r w:rsidR="002702EE" w:rsidRPr="0030406D">
        <w:rPr>
          <w:rFonts w:cs="Arial"/>
        </w:rPr>
        <w:t xml:space="preserve">. This is </w:t>
      </w:r>
      <w:r w:rsidR="00202EFC">
        <w:rPr>
          <w:rFonts w:cs="Arial"/>
        </w:rPr>
        <w:t>list item text</w:t>
      </w:r>
      <w:r w:rsidR="002702EE" w:rsidRPr="0030406D">
        <w:rPr>
          <w:rFonts w:cs="Arial"/>
        </w:rPr>
        <w:t xml:space="preserve">. This is </w:t>
      </w:r>
      <w:r w:rsidR="00202EFC">
        <w:rPr>
          <w:rFonts w:cs="Arial"/>
        </w:rPr>
        <w:t>list item text</w:t>
      </w:r>
      <w:r w:rsidR="002702EE" w:rsidRPr="0030406D">
        <w:rPr>
          <w:rFonts w:cs="Arial"/>
        </w:rPr>
        <w:t xml:space="preserve">. </w:t>
      </w:r>
    </w:p>
    <w:p w14:paraId="11A4A4C0" w14:textId="77777777" w:rsidR="00895254" w:rsidRDefault="002702EE" w:rsidP="00895254">
      <w:pPr>
        <w:pStyle w:val="ListNumber"/>
      </w:pPr>
      <w:r>
        <w:t>This is a sample numbered or ordered list item</w:t>
      </w:r>
      <w:r w:rsidR="00895254">
        <w:t xml:space="preserve">. </w:t>
      </w:r>
      <w:r w:rsidR="00202EFC" w:rsidRPr="0030406D">
        <w:rPr>
          <w:rFonts w:cs="Arial"/>
        </w:rPr>
        <w:t xml:space="preserve">This is </w:t>
      </w:r>
      <w:r w:rsidR="00202EFC">
        <w:rPr>
          <w:rFonts w:cs="Arial"/>
        </w:rPr>
        <w:t>list item text</w:t>
      </w:r>
      <w:r w:rsidR="00202EFC" w:rsidRPr="0030406D">
        <w:rPr>
          <w:rFonts w:cs="Arial"/>
        </w:rPr>
        <w:t>.</w:t>
      </w:r>
    </w:p>
    <w:p w14:paraId="74511A69" w14:textId="77777777" w:rsidR="00FB3650" w:rsidRDefault="00895254" w:rsidP="00577F01">
      <w:pPr>
        <w:pStyle w:val="PaperBody"/>
      </w:pPr>
      <w:r w:rsidRPr="0030406D">
        <w:t xml:space="preserve">This is </w:t>
      </w:r>
      <w:r w:rsidR="00FE7A15">
        <w:t>another sample paragraph</w:t>
      </w:r>
      <w:r w:rsidRPr="0030406D">
        <w:t xml:space="preserve">. </w:t>
      </w:r>
      <w:r w:rsidR="00414889">
        <w:t>This paragraph uses the</w:t>
      </w:r>
      <w:r w:rsidR="00414889" w:rsidRPr="0030406D">
        <w:t xml:space="preserve"> </w:t>
      </w:r>
      <w:proofErr w:type="spellStart"/>
      <w:r w:rsidR="00414889">
        <w:t>PaperB</w:t>
      </w:r>
      <w:r w:rsidR="00414889" w:rsidRPr="0030406D">
        <w:t>ody</w:t>
      </w:r>
      <w:proofErr w:type="spellEnd"/>
      <w:r w:rsidR="00414889">
        <w:t xml:space="preserve"> style</w:t>
      </w:r>
      <w:r w:rsidR="00414889" w:rsidRPr="0030406D">
        <w:t>.</w:t>
      </w:r>
      <w:r w:rsidR="00414889">
        <w:t xml:space="preserve"> This paragraph uses the</w:t>
      </w:r>
      <w:r w:rsidR="00414889" w:rsidRPr="0030406D">
        <w:t xml:space="preserve"> </w:t>
      </w:r>
      <w:proofErr w:type="spellStart"/>
      <w:r w:rsidR="00414889">
        <w:t>PaperB</w:t>
      </w:r>
      <w:r w:rsidR="00414889" w:rsidRPr="0030406D">
        <w:t>ody</w:t>
      </w:r>
      <w:proofErr w:type="spellEnd"/>
      <w:r w:rsidR="00414889">
        <w:t xml:space="preserve"> style</w:t>
      </w:r>
      <w:r w:rsidR="00414889" w:rsidRPr="0030406D">
        <w:t>.</w:t>
      </w:r>
    </w:p>
    <w:p w14:paraId="666F24FB" w14:textId="77777777" w:rsidR="002702EE" w:rsidRDefault="002702EE" w:rsidP="005A3E7F">
      <w:pPr>
        <w:pStyle w:val="note2author"/>
      </w:pPr>
      <w:r w:rsidRPr="0030406D">
        <w:t xml:space="preserve">If you need to include </w:t>
      </w:r>
      <w:r>
        <w:t xml:space="preserve">a </w:t>
      </w:r>
      <w:r w:rsidRPr="005C31D1">
        <w:t>bulleted</w:t>
      </w:r>
      <w:r>
        <w:t xml:space="preserve"> </w:t>
      </w:r>
      <w:r w:rsidR="00162B78">
        <w:t>(</w:t>
      </w:r>
      <w:r>
        <w:t>unordered</w:t>
      </w:r>
      <w:r w:rsidR="00FB3650">
        <w:t>)</w:t>
      </w:r>
      <w:r>
        <w:t xml:space="preserve"> list</w:t>
      </w:r>
      <w:r w:rsidR="00162B78">
        <w:t xml:space="preserve">, copy the following list, paste it, </w:t>
      </w:r>
      <w:r w:rsidR="00C57397">
        <w:t xml:space="preserve">and </w:t>
      </w:r>
      <w:r w:rsidR="00162B78">
        <w:t>modify the text. Be sure to introduce your list with a complete sentence that ends with a colon.</w:t>
      </w:r>
      <w:r w:rsidR="00A24434">
        <w:t xml:space="preserve"> For example, “Systems that are supported by the product include the following:”.</w:t>
      </w:r>
    </w:p>
    <w:p w14:paraId="50EA8E52" w14:textId="77777777" w:rsidR="00895254" w:rsidRDefault="00895254" w:rsidP="00BD70D2">
      <w:pPr>
        <w:pStyle w:val="ListBullet"/>
        <w:keepNext/>
      </w:pPr>
      <w:r>
        <w:t xml:space="preserve">This is a sample </w:t>
      </w:r>
      <w:r w:rsidR="002702EE">
        <w:t>bulleted</w:t>
      </w:r>
      <w:r>
        <w:t xml:space="preserve"> list</w:t>
      </w:r>
      <w:r w:rsidR="002702EE">
        <w:t xml:space="preserve"> item</w:t>
      </w:r>
      <w:r w:rsidR="002702EE" w:rsidRPr="0030406D">
        <w:rPr>
          <w:rFonts w:cs="Arial"/>
        </w:rPr>
        <w:t xml:space="preserve">. </w:t>
      </w:r>
      <w:r w:rsidR="00202EFC" w:rsidRPr="0030406D">
        <w:rPr>
          <w:rFonts w:cs="Arial"/>
        </w:rPr>
        <w:t xml:space="preserve">This is </w:t>
      </w:r>
      <w:r w:rsidR="00202EFC">
        <w:rPr>
          <w:rFonts w:cs="Arial"/>
        </w:rPr>
        <w:t>list item text</w:t>
      </w:r>
      <w:r w:rsidR="00202EFC" w:rsidRPr="0030406D">
        <w:rPr>
          <w:rFonts w:cs="Arial"/>
        </w:rPr>
        <w:t xml:space="preserve">. This is </w:t>
      </w:r>
      <w:r w:rsidR="00202EFC">
        <w:rPr>
          <w:rFonts w:cs="Arial"/>
        </w:rPr>
        <w:t>list item text</w:t>
      </w:r>
      <w:r w:rsidR="00202EFC" w:rsidRPr="0030406D">
        <w:rPr>
          <w:rFonts w:cs="Arial"/>
        </w:rPr>
        <w:t xml:space="preserve">. This is </w:t>
      </w:r>
      <w:r w:rsidR="00202EFC">
        <w:rPr>
          <w:rFonts w:cs="Arial"/>
        </w:rPr>
        <w:t>list item text</w:t>
      </w:r>
      <w:r w:rsidR="00202EFC" w:rsidRPr="0030406D">
        <w:rPr>
          <w:rFonts w:cs="Arial"/>
        </w:rPr>
        <w:t xml:space="preserve">. This is </w:t>
      </w:r>
      <w:r w:rsidR="00202EFC">
        <w:rPr>
          <w:rFonts w:cs="Arial"/>
        </w:rPr>
        <w:t>list item text</w:t>
      </w:r>
      <w:r w:rsidR="00202EFC" w:rsidRPr="0030406D">
        <w:rPr>
          <w:rFonts w:cs="Arial"/>
        </w:rPr>
        <w:t>.</w:t>
      </w:r>
      <w:r w:rsidR="00202EFC">
        <w:rPr>
          <w:rFonts w:cs="Arial"/>
        </w:rPr>
        <w:t xml:space="preserve"> </w:t>
      </w:r>
    </w:p>
    <w:p w14:paraId="5162B129" w14:textId="77777777" w:rsidR="002702EE" w:rsidRDefault="002702EE" w:rsidP="002702EE">
      <w:pPr>
        <w:pStyle w:val="ListBullet"/>
      </w:pPr>
      <w:r>
        <w:t xml:space="preserve">This is a sample bulleted list item. </w:t>
      </w:r>
      <w:r w:rsidR="00FE7A15" w:rsidRPr="0030406D">
        <w:rPr>
          <w:rFonts w:cs="Arial"/>
        </w:rPr>
        <w:t xml:space="preserve">This is </w:t>
      </w:r>
      <w:r w:rsidR="00FE7A15">
        <w:rPr>
          <w:rFonts w:cs="Arial"/>
        </w:rPr>
        <w:t>list item text</w:t>
      </w:r>
      <w:r w:rsidR="00FE7A15" w:rsidRPr="0030406D">
        <w:rPr>
          <w:rFonts w:cs="Arial"/>
        </w:rPr>
        <w:t>.</w:t>
      </w:r>
      <w:r>
        <w:t xml:space="preserve"> </w:t>
      </w:r>
    </w:p>
    <w:p w14:paraId="523355C6" w14:textId="77777777" w:rsidR="0030406D" w:rsidRDefault="00C57397">
      <w:pPr>
        <w:pStyle w:val="PaperBody"/>
        <w:rPr>
          <w:rFonts w:cs="Arial"/>
        </w:rPr>
      </w:pPr>
      <w:r>
        <w:rPr>
          <w:rFonts w:cs="Arial"/>
        </w:rPr>
        <w:t>This is a c</w:t>
      </w:r>
      <w:r w:rsidR="0030406D" w:rsidRPr="0030406D">
        <w:rPr>
          <w:rFonts w:cs="Arial"/>
        </w:rPr>
        <w:t xml:space="preserve">ontinuation </w:t>
      </w:r>
      <w:r w:rsidR="00FE7A15">
        <w:rPr>
          <w:rFonts w:cs="Arial"/>
        </w:rPr>
        <w:t xml:space="preserve">of </w:t>
      </w:r>
      <w:r>
        <w:rPr>
          <w:rFonts w:cs="Arial"/>
        </w:rPr>
        <w:t xml:space="preserve">the body of the </w:t>
      </w:r>
      <w:r w:rsidR="00FE7A15">
        <w:rPr>
          <w:rFonts w:cs="Arial"/>
        </w:rPr>
        <w:t>paper</w:t>
      </w:r>
      <w:r w:rsidR="00D21349">
        <w:rPr>
          <w:rFonts w:cs="Arial"/>
        </w:rPr>
        <w:t>—</w:t>
      </w:r>
      <w:r w:rsidR="0030406D" w:rsidRPr="0030406D">
        <w:rPr>
          <w:rFonts w:cs="Arial"/>
        </w:rPr>
        <w:t xml:space="preserve">after </w:t>
      </w:r>
      <w:r w:rsidR="00022399">
        <w:rPr>
          <w:rFonts w:cs="Arial"/>
        </w:rPr>
        <w:t>an unordered list</w:t>
      </w:r>
      <w:r w:rsidR="0030406D" w:rsidRPr="0030406D">
        <w:rPr>
          <w:rFonts w:cs="Arial"/>
        </w:rPr>
        <w:t>.</w:t>
      </w:r>
      <w:r w:rsidR="00BD70D2">
        <w:rPr>
          <w:rFonts w:cs="Arial"/>
        </w:rPr>
        <w:t xml:space="preserve"> </w:t>
      </w:r>
      <w:r w:rsidR="00162B78">
        <w:rPr>
          <w:rFonts w:cs="Arial"/>
        </w:rPr>
        <w:t>This paragraph uses the</w:t>
      </w:r>
      <w:r w:rsidR="00162B78" w:rsidRPr="0030406D">
        <w:rPr>
          <w:rFonts w:cs="Arial"/>
        </w:rPr>
        <w:t xml:space="preserve"> </w:t>
      </w:r>
      <w:proofErr w:type="spellStart"/>
      <w:r w:rsidR="00162B78">
        <w:rPr>
          <w:rFonts w:cs="Arial"/>
        </w:rPr>
        <w:t>PaperB</w:t>
      </w:r>
      <w:r w:rsidR="00162B78" w:rsidRPr="0030406D">
        <w:rPr>
          <w:rFonts w:cs="Arial"/>
        </w:rPr>
        <w:t>ody</w:t>
      </w:r>
      <w:proofErr w:type="spellEnd"/>
      <w:r w:rsidR="00162B78">
        <w:rPr>
          <w:rFonts w:cs="Arial"/>
        </w:rPr>
        <w:t xml:space="preserve"> style</w:t>
      </w:r>
      <w:r w:rsidR="00162B78" w:rsidRPr="0030406D">
        <w:rPr>
          <w:rFonts w:cs="Arial"/>
        </w:rPr>
        <w:t>.</w:t>
      </w:r>
      <w:bookmarkStart w:id="9" w:name="here"/>
      <w:bookmarkEnd w:id="9"/>
    </w:p>
    <w:p w14:paraId="166E6BA4" w14:textId="77777777" w:rsidR="004011DE" w:rsidRDefault="00C17E13" w:rsidP="001D7C35">
      <w:pPr>
        <w:pStyle w:val="PaperBody"/>
        <w:rPr>
          <w:rFonts w:cs="Arial"/>
        </w:rPr>
      </w:pPr>
      <w:r>
        <w:rPr>
          <w:rFonts w:cs="Arial"/>
        </w:rPr>
        <w:fldChar w:fldCharType="begin"/>
      </w:r>
      <w:r>
        <w:rPr>
          <w:rFonts w:cs="Arial"/>
        </w:rPr>
        <w:instrText xml:space="preserve"> REF _Ref273537348 \h </w:instrText>
      </w:r>
      <w:r>
        <w:rPr>
          <w:rFonts w:cs="Arial"/>
        </w:rPr>
      </w:r>
      <w:r>
        <w:rPr>
          <w:rFonts w:cs="Arial"/>
        </w:rPr>
        <w:fldChar w:fldCharType="separate"/>
      </w:r>
      <w:r w:rsidR="00ED594D" w:rsidRPr="009C1EE5">
        <w:rPr>
          <w:sz w:val="18"/>
          <w:szCs w:val="18"/>
        </w:rPr>
        <w:t xml:space="preserve">Display </w:t>
      </w:r>
      <w:r w:rsidR="00ED594D">
        <w:rPr>
          <w:noProof/>
          <w:sz w:val="18"/>
          <w:szCs w:val="18"/>
        </w:rPr>
        <w:t>1</w:t>
      </w:r>
      <w:r>
        <w:rPr>
          <w:rFonts w:cs="Arial"/>
        </w:rPr>
        <w:fldChar w:fldCharType="end"/>
      </w:r>
      <w:r w:rsidR="00E57684">
        <w:rPr>
          <w:rFonts w:cs="Arial"/>
        </w:rPr>
        <w:t xml:space="preserve"> </w:t>
      </w:r>
      <w:r w:rsidR="004011DE">
        <w:rPr>
          <w:rFonts w:cs="Arial"/>
        </w:rPr>
        <w:t xml:space="preserve">is </w:t>
      </w:r>
      <w:r w:rsidR="00C57397">
        <w:rPr>
          <w:rFonts w:cs="Arial"/>
        </w:rPr>
        <w:t>s</w:t>
      </w:r>
      <w:r w:rsidR="004011DE">
        <w:rPr>
          <w:rFonts w:cs="Arial"/>
        </w:rPr>
        <w:t xml:space="preserve">ample display or screen capture. </w:t>
      </w:r>
      <w:bookmarkStart w:id="10" w:name="displayhere"/>
      <w:bookmarkEnd w:id="10"/>
    </w:p>
    <w:p w14:paraId="25243CD6" w14:textId="77777777" w:rsidR="00414889" w:rsidRDefault="00414889" w:rsidP="00525EA7">
      <w:pPr>
        <w:pStyle w:val="note2author"/>
      </w:pPr>
      <w:r>
        <w:t>Always introduce a display by inserting a cross-reference</w:t>
      </w:r>
      <w:r w:rsidR="00C57397">
        <w:t>. F</w:t>
      </w:r>
      <w:r>
        <w:t>or instructions, see the section “</w:t>
      </w:r>
      <w:r w:rsidR="008613B4" w:rsidRPr="00D473C3">
        <w:fldChar w:fldCharType="begin"/>
      </w:r>
      <w:r w:rsidR="008613B4" w:rsidRPr="00D473C3">
        <w:instrText xml:space="preserve"> REF _Ref394058238 \h </w:instrText>
      </w:r>
      <w:r w:rsidR="00D473C3">
        <w:instrText xml:space="preserve"> \* MERGEFORMAT </w:instrText>
      </w:r>
      <w:r w:rsidR="008613B4" w:rsidRPr="00D473C3">
        <w:fldChar w:fldCharType="separate"/>
      </w:r>
      <w:r w:rsidR="00ED594D" w:rsidRPr="00ED594D">
        <w:rPr>
          <w:szCs w:val="26"/>
        </w:rPr>
        <w:t>To insert a cross-reference</w:t>
      </w:r>
      <w:r w:rsidR="008613B4" w:rsidRPr="00D473C3">
        <w:fldChar w:fldCharType="end"/>
      </w:r>
      <w:r>
        <w:t>.”</w:t>
      </w:r>
    </w:p>
    <w:p w14:paraId="7A3E9171" w14:textId="77777777" w:rsidR="00E57684" w:rsidRDefault="009D422C" w:rsidP="00E57684">
      <w:pPr>
        <w:pStyle w:val="PaperBody"/>
        <w:keepNext/>
      </w:pPr>
      <w:r>
        <w:rPr>
          <w:rFonts w:cs="Arial"/>
          <w:noProof/>
        </w:rPr>
        <w:drawing>
          <wp:inline distT="0" distB="0" distL="0" distR="0" wp14:anchorId="6136E6FE" wp14:editId="124898C9">
            <wp:extent cx="3916680" cy="2404745"/>
            <wp:effectExtent l="0" t="0" r="7620" b="0"/>
            <wp:docPr id="1" name="Picture 1" descr="Description: Mgmnt Consol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Mgmnt Consol Window"/>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916680" cy="2404745"/>
                    </a:xfrm>
                    <a:prstGeom prst="rect">
                      <a:avLst/>
                    </a:prstGeom>
                    <a:noFill/>
                    <a:ln>
                      <a:noFill/>
                    </a:ln>
                  </pic:spPr>
                </pic:pic>
              </a:graphicData>
            </a:graphic>
          </wp:inline>
        </w:drawing>
      </w:r>
    </w:p>
    <w:p w14:paraId="4D5E82A1" w14:textId="77777777" w:rsidR="00414889" w:rsidRPr="009C1EE5" w:rsidRDefault="00BE04B9" w:rsidP="00BE04B9">
      <w:pPr>
        <w:pStyle w:val="Caption"/>
        <w:rPr>
          <w:sz w:val="18"/>
          <w:szCs w:val="18"/>
        </w:rPr>
      </w:pPr>
      <w:bookmarkStart w:id="11" w:name="_Ref273537348"/>
      <w:r w:rsidRPr="009C1EE5">
        <w:rPr>
          <w:sz w:val="18"/>
          <w:szCs w:val="18"/>
        </w:rPr>
        <w:t xml:space="preserve">Display </w:t>
      </w:r>
      <w:r w:rsidR="00A64653" w:rsidRPr="009C1EE5">
        <w:rPr>
          <w:sz w:val="18"/>
          <w:szCs w:val="18"/>
        </w:rPr>
        <w:fldChar w:fldCharType="begin"/>
      </w:r>
      <w:r w:rsidR="00A64653" w:rsidRPr="009C1EE5">
        <w:rPr>
          <w:sz w:val="18"/>
          <w:szCs w:val="18"/>
        </w:rPr>
        <w:instrText xml:space="preserve"> SEQ Display \* ARABIC </w:instrText>
      </w:r>
      <w:r w:rsidR="00A64653" w:rsidRPr="009C1EE5">
        <w:rPr>
          <w:sz w:val="18"/>
          <w:szCs w:val="18"/>
        </w:rPr>
        <w:fldChar w:fldCharType="separate"/>
      </w:r>
      <w:r w:rsidR="00ED594D">
        <w:rPr>
          <w:noProof/>
          <w:sz w:val="18"/>
          <w:szCs w:val="18"/>
        </w:rPr>
        <w:t>1</w:t>
      </w:r>
      <w:r w:rsidR="00A64653" w:rsidRPr="009C1EE5">
        <w:rPr>
          <w:noProof/>
          <w:sz w:val="18"/>
          <w:szCs w:val="18"/>
        </w:rPr>
        <w:fldChar w:fldCharType="end"/>
      </w:r>
      <w:bookmarkEnd w:id="11"/>
      <w:r w:rsidRPr="009C1EE5">
        <w:rPr>
          <w:sz w:val="18"/>
          <w:szCs w:val="18"/>
        </w:rPr>
        <w:t>. Former Main Interface for SAS Management Console</w:t>
      </w:r>
      <w:r w:rsidR="002D309A" w:rsidRPr="009C1EE5">
        <w:rPr>
          <w:sz w:val="18"/>
          <w:szCs w:val="18"/>
        </w:rPr>
        <w:t xml:space="preserve"> </w:t>
      </w:r>
    </w:p>
    <w:p w14:paraId="3DC62797" w14:textId="77777777" w:rsidR="00C57397" w:rsidRDefault="00F41A66" w:rsidP="008C1B32">
      <w:pPr>
        <w:pStyle w:val="note2author"/>
      </w:pPr>
      <w:r>
        <w:t xml:space="preserve">Always use the </w:t>
      </w:r>
      <w:r w:rsidR="000218DA">
        <w:t>C</w:t>
      </w:r>
      <w:r>
        <w:t>aption paragraph style for display captions</w:t>
      </w:r>
      <w:r w:rsidR="00C57397">
        <w:t>. S</w:t>
      </w:r>
      <w:r>
        <w:t>ee the section “</w:t>
      </w:r>
      <w:r w:rsidR="000218DA" w:rsidRPr="00D473C3">
        <w:fldChar w:fldCharType="begin"/>
      </w:r>
      <w:r w:rsidR="000218DA" w:rsidRPr="00D473C3">
        <w:instrText xml:space="preserve"> REF _Ref394058238 \h </w:instrText>
      </w:r>
      <w:r w:rsidR="00D473C3">
        <w:instrText xml:space="preserve"> \* MERGEFORMAT </w:instrText>
      </w:r>
      <w:r w:rsidR="000218DA" w:rsidRPr="00D473C3">
        <w:fldChar w:fldCharType="separate"/>
      </w:r>
      <w:r w:rsidR="00ED594D" w:rsidRPr="00ED594D">
        <w:rPr>
          <w:szCs w:val="26"/>
        </w:rPr>
        <w:t>To insert a cross-reference</w:t>
      </w:r>
      <w:r w:rsidR="000218DA" w:rsidRPr="00D473C3">
        <w:fldChar w:fldCharType="end"/>
      </w:r>
      <w:r w:rsidR="00801EFF">
        <w:t>.</w:t>
      </w:r>
      <w:r>
        <w:t xml:space="preserve">” Following </w:t>
      </w:r>
      <w:r w:rsidR="00D854A6">
        <w:t xml:space="preserve">those </w:t>
      </w:r>
      <w:r>
        <w:t xml:space="preserve">instructions ensures that </w:t>
      </w:r>
      <w:r w:rsidR="00D854A6">
        <w:t xml:space="preserve">the </w:t>
      </w:r>
      <w:r>
        <w:t>display</w:t>
      </w:r>
      <w:r w:rsidR="00D854A6">
        <w:t>s</w:t>
      </w:r>
      <w:r>
        <w:t xml:space="preserve"> are automatically numbered (even if you rearrange them</w:t>
      </w:r>
      <w:r w:rsidR="00D854A6" w:rsidRPr="00D854A6">
        <w:t xml:space="preserve"> </w:t>
      </w:r>
      <w:r w:rsidR="00D854A6">
        <w:t>later</w:t>
      </w:r>
      <w:r>
        <w:t xml:space="preserve">). Use title style capitalization for captions (as shown in this example). </w:t>
      </w:r>
      <w:bookmarkStart w:id="12" w:name="_Toc272756042"/>
    </w:p>
    <w:p w14:paraId="75E9A22B" w14:textId="77777777" w:rsidR="0030406D" w:rsidRPr="00BF3FAC" w:rsidRDefault="00A03F21" w:rsidP="00BF3FAC">
      <w:pPr>
        <w:pStyle w:val="Heading2"/>
      </w:pPr>
      <w:r w:rsidRPr="00BF3FAC">
        <w:t>Subhead A</w:t>
      </w:r>
      <w:r w:rsidR="005C2A9F" w:rsidRPr="00BF3FAC">
        <w:t xml:space="preserve"> Level</w:t>
      </w:r>
      <w:r w:rsidR="00E92EAE" w:rsidRPr="00BF3FAC">
        <w:t xml:space="preserve"> </w:t>
      </w:r>
      <w:r w:rsidR="000A39C5" w:rsidRPr="00BF3FAC">
        <w:t>&lt;h</w:t>
      </w:r>
      <w:r w:rsidRPr="00BF3FAC">
        <w:t xml:space="preserve">eading </w:t>
      </w:r>
      <w:r w:rsidR="000A39C5" w:rsidRPr="00BF3FAC">
        <w:t>2&gt;</w:t>
      </w:r>
      <w:bookmarkEnd w:id="12"/>
    </w:p>
    <w:p w14:paraId="1EFF556B" w14:textId="77777777" w:rsidR="0030406D" w:rsidRPr="0030406D" w:rsidRDefault="00F41A66">
      <w:pPr>
        <w:pStyle w:val="PaperBody"/>
        <w:rPr>
          <w:rFonts w:cs="Arial"/>
        </w:rPr>
      </w:pPr>
      <w:r>
        <w:rPr>
          <w:rFonts w:cs="Arial"/>
        </w:rPr>
        <w:t>This paragraph uses the</w:t>
      </w:r>
      <w:r w:rsidRPr="0030406D">
        <w:rPr>
          <w:rFonts w:cs="Arial"/>
        </w:rPr>
        <w:t xml:space="preserve"> </w:t>
      </w:r>
      <w:proofErr w:type="spellStart"/>
      <w:r>
        <w:rPr>
          <w:rFonts w:cs="Arial"/>
        </w:rPr>
        <w:t>PaperB</w:t>
      </w:r>
      <w:r w:rsidRPr="0030406D">
        <w:rPr>
          <w:rFonts w:cs="Arial"/>
        </w:rPr>
        <w:t>ody</w:t>
      </w:r>
      <w:proofErr w:type="spellEnd"/>
      <w:r>
        <w:rPr>
          <w:rFonts w:cs="Arial"/>
        </w:rPr>
        <w:t xml:space="preserve"> style</w:t>
      </w:r>
      <w:r w:rsidRPr="0030406D">
        <w:rPr>
          <w:rFonts w:cs="Arial"/>
        </w:rPr>
        <w:t>.</w:t>
      </w:r>
    </w:p>
    <w:p w14:paraId="447C9ED8" w14:textId="77777777" w:rsidR="001D7C35" w:rsidRDefault="00C17E13" w:rsidP="00631DE9">
      <w:pPr>
        <w:pStyle w:val="PaperBody"/>
      </w:pPr>
      <w:r>
        <w:fldChar w:fldCharType="begin"/>
      </w:r>
      <w:r>
        <w:instrText xml:space="preserve"> REF _Ref273537375 \h </w:instrText>
      </w:r>
      <w:r>
        <w:fldChar w:fldCharType="separate"/>
      </w:r>
      <w:r w:rsidR="00ED594D" w:rsidRPr="009C1EE5">
        <w:rPr>
          <w:sz w:val="18"/>
          <w:szCs w:val="18"/>
        </w:rPr>
        <w:t xml:space="preserve">Output </w:t>
      </w:r>
      <w:r w:rsidR="00ED594D">
        <w:rPr>
          <w:noProof/>
          <w:sz w:val="18"/>
          <w:szCs w:val="18"/>
        </w:rPr>
        <w:t>1</w:t>
      </w:r>
      <w:r>
        <w:fldChar w:fldCharType="end"/>
      </w:r>
      <w:r w:rsidR="001D7C35">
        <w:t xml:space="preserve"> shows an example of how to present output.</w:t>
      </w:r>
    </w:p>
    <w:p w14:paraId="7BE6AE6A" w14:textId="77777777" w:rsidR="00F41A66" w:rsidRDefault="00F41A66" w:rsidP="0069658F">
      <w:pPr>
        <w:pStyle w:val="note2author"/>
      </w:pPr>
      <w:r>
        <w:t>Always introduce output by inserting a cross-reference</w:t>
      </w:r>
      <w:r w:rsidR="00C57397">
        <w:t>.</w:t>
      </w:r>
      <w:r>
        <w:t xml:space="preserve"> </w:t>
      </w:r>
      <w:r w:rsidR="00C57397">
        <w:t>F</w:t>
      </w:r>
      <w:r>
        <w:t>or instructions, see the section “</w:t>
      </w:r>
      <w:r w:rsidR="008613B4" w:rsidRPr="00D473C3">
        <w:fldChar w:fldCharType="begin"/>
      </w:r>
      <w:r w:rsidR="008613B4" w:rsidRPr="00D473C3">
        <w:instrText xml:space="preserve"> REF _Ref394058238 \h </w:instrText>
      </w:r>
      <w:r w:rsidR="00D473C3">
        <w:instrText xml:space="preserve"> \* MERGEFORMAT </w:instrText>
      </w:r>
      <w:r w:rsidR="008613B4" w:rsidRPr="00D473C3">
        <w:fldChar w:fldCharType="separate"/>
      </w:r>
      <w:r w:rsidR="00ED594D" w:rsidRPr="00ED594D">
        <w:rPr>
          <w:szCs w:val="26"/>
        </w:rPr>
        <w:t>To insert a cross-reference</w:t>
      </w:r>
      <w:r w:rsidR="008613B4" w:rsidRPr="00D473C3">
        <w:fldChar w:fldCharType="end"/>
      </w:r>
      <w:r>
        <w:t>.”</w:t>
      </w:r>
    </w:p>
    <w:p w14:paraId="5BBE1291" w14:textId="77777777" w:rsidR="001543A6" w:rsidRDefault="001543A6" w:rsidP="005C31D1">
      <w:pPr>
        <w:pStyle w:val="PaperSourceCode"/>
        <w:pBdr>
          <w:top w:val="single" w:sz="4" w:space="1" w:color="auto"/>
          <w:left w:val="single" w:sz="4" w:space="4" w:color="auto"/>
          <w:bottom w:val="single" w:sz="4" w:space="1" w:color="auto"/>
          <w:right w:val="single" w:sz="4" w:space="4" w:color="auto"/>
        </w:pBdr>
      </w:pPr>
    </w:p>
    <w:p w14:paraId="25DB1A78" w14:textId="77777777" w:rsidR="001543A6" w:rsidRPr="001543A6" w:rsidRDefault="001543A6" w:rsidP="005C31D1">
      <w:pPr>
        <w:pStyle w:val="PaperSourceCode"/>
        <w:pBdr>
          <w:top w:val="single" w:sz="4" w:space="1" w:color="auto"/>
          <w:left w:val="single" w:sz="4" w:space="4" w:color="auto"/>
          <w:bottom w:val="single" w:sz="4" w:space="1" w:color="auto"/>
          <w:right w:val="single" w:sz="4" w:space="4" w:color="auto"/>
        </w:pBdr>
      </w:pPr>
      <w:r w:rsidRPr="001543A6">
        <w:t>CREATE TABLE ALLACCTX(</w:t>
      </w:r>
      <w:proofErr w:type="spellStart"/>
      <w:r w:rsidRPr="001543A6">
        <w:t>SourceSystem</w:t>
      </w:r>
      <w:proofErr w:type="spellEnd"/>
      <w:r w:rsidRPr="001543A6">
        <w:t xml:space="preserve"> varchar(4),</w:t>
      </w:r>
    </w:p>
    <w:p w14:paraId="6193469B" w14:textId="77777777" w:rsidR="001543A6" w:rsidRPr="001543A6" w:rsidRDefault="001543A6" w:rsidP="005C31D1">
      <w:pPr>
        <w:pStyle w:val="PaperSourceCode"/>
        <w:pBdr>
          <w:top w:val="single" w:sz="4" w:space="1" w:color="auto"/>
          <w:left w:val="single" w:sz="4" w:space="4" w:color="auto"/>
          <w:bottom w:val="single" w:sz="4" w:space="1" w:color="auto"/>
          <w:right w:val="single" w:sz="4" w:space="4" w:color="auto"/>
        </w:pBdr>
      </w:pPr>
      <w:proofErr w:type="spellStart"/>
      <w:r w:rsidRPr="00EB3031">
        <w:t>cctnum</w:t>
      </w:r>
      <w:proofErr w:type="spellEnd"/>
      <w:r w:rsidRPr="001543A6">
        <w:t xml:space="preserve"> numeric(18,5) CONSTRAINT "ALLACCT_PK" PRIMARY KEY,</w:t>
      </w:r>
    </w:p>
    <w:p w14:paraId="6A08A06B" w14:textId="77777777" w:rsidR="001543A6" w:rsidRPr="001543A6" w:rsidRDefault="001543A6" w:rsidP="005C31D1">
      <w:pPr>
        <w:pStyle w:val="PaperSourceCode"/>
        <w:pBdr>
          <w:top w:val="single" w:sz="4" w:space="1" w:color="auto"/>
          <w:left w:val="single" w:sz="4" w:space="4" w:color="auto"/>
          <w:bottom w:val="single" w:sz="4" w:space="1" w:color="auto"/>
          <w:right w:val="single" w:sz="4" w:space="4" w:color="auto"/>
        </w:pBdr>
      </w:pPr>
      <w:proofErr w:type="spellStart"/>
      <w:r w:rsidRPr="00EB3031">
        <w:t>ccttype</w:t>
      </w:r>
      <w:proofErr w:type="spellEnd"/>
      <w:r w:rsidRPr="001543A6">
        <w:t xml:space="preserve"> numeric(18,5),balance numeric(18,5),</w:t>
      </w:r>
      <w:proofErr w:type="spellStart"/>
      <w:r w:rsidRPr="00EB3031">
        <w:t>clientid</w:t>
      </w:r>
      <w:proofErr w:type="spellEnd"/>
      <w:r w:rsidRPr="001543A6">
        <w:t xml:space="preserve"> numeric(18,5),</w:t>
      </w:r>
    </w:p>
    <w:p w14:paraId="67FF093A" w14:textId="77777777" w:rsidR="001543A6" w:rsidRDefault="001543A6" w:rsidP="005C31D1">
      <w:pPr>
        <w:pStyle w:val="PaperSourceCode"/>
        <w:pBdr>
          <w:top w:val="single" w:sz="4" w:space="1" w:color="auto"/>
          <w:left w:val="single" w:sz="4" w:space="4" w:color="auto"/>
          <w:bottom w:val="single" w:sz="4" w:space="1" w:color="auto"/>
          <w:right w:val="single" w:sz="4" w:space="4" w:color="auto"/>
        </w:pBdr>
      </w:pPr>
      <w:proofErr w:type="spellStart"/>
      <w:r w:rsidRPr="00EB3031">
        <w:t>losedate</w:t>
      </w:r>
      <w:proofErr w:type="spellEnd"/>
      <w:r w:rsidRPr="001543A6">
        <w:t xml:space="preserve"> </w:t>
      </w:r>
      <w:proofErr w:type="spellStart"/>
      <w:r w:rsidRPr="001543A6">
        <w:t>date,</w:t>
      </w:r>
      <w:r w:rsidRPr="00EB3031">
        <w:t>opendate</w:t>
      </w:r>
      <w:proofErr w:type="spellEnd"/>
      <w:r w:rsidRPr="001543A6">
        <w:t xml:space="preserve"> </w:t>
      </w:r>
      <w:proofErr w:type="spellStart"/>
      <w:r w:rsidRPr="001543A6">
        <w:t>date,primary_cd</w:t>
      </w:r>
      <w:proofErr w:type="spellEnd"/>
      <w:r w:rsidRPr="001543A6">
        <w:t xml:space="preserve"> numeric(18,5),status varchar(1))</w:t>
      </w:r>
    </w:p>
    <w:p w14:paraId="3E11E68A" w14:textId="77777777" w:rsidR="001543A6" w:rsidRPr="001543A6" w:rsidRDefault="001543A6" w:rsidP="005C31D1">
      <w:pPr>
        <w:pStyle w:val="PaperSourceCode"/>
        <w:pBdr>
          <w:top w:val="single" w:sz="4" w:space="1" w:color="auto"/>
          <w:left w:val="single" w:sz="4" w:space="4" w:color="auto"/>
          <w:bottom w:val="single" w:sz="4" w:space="1" w:color="auto"/>
          <w:right w:val="single" w:sz="4" w:space="4" w:color="auto"/>
        </w:pBdr>
      </w:pPr>
    </w:p>
    <w:p w14:paraId="4FC60842" w14:textId="77777777" w:rsidR="00F41A66" w:rsidRPr="009C1EE5" w:rsidRDefault="00BE04B9" w:rsidP="00BE04B9">
      <w:pPr>
        <w:pStyle w:val="Caption"/>
        <w:rPr>
          <w:sz w:val="18"/>
          <w:szCs w:val="18"/>
        </w:rPr>
      </w:pPr>
      <w:bookmarkStart w:id="13" w:name="_Ref273537375"/>
      <w:r w:rsidRPr="009C1EE5">
        <w:rPr>
          <w:sz w:val="18"/>
          <w:szCs w:val="18"/>
        </w:rPr>
        <w:t xml:space="preserve">Output </w:t>
      </w:r>
      <w:r w:rsidR="00A64653" w:rsidRPr="009C1EE5">
        <w:rPr>
          <w:sz w:val="18"/>
          <w:szCs w:val="18"/>
        </w:rPr>
        <w:fldChar w:fldCharType="begin"/>
      </w:r>
      <w:r w:rsidR="00A64653" w:rsidRPr="009C1EE5">
        <w:rPr>
          <w:sz w:val="18"/>
          <w:szCs w:val="18"/>
        </w:rPr>
        <w:instrText xml:space="preserve"> SEQ Output \* ARABIC </w:instrText>
      </w:r>
      <w:r w:rsidR="00A64653" w:rsidRPr="009C1EE5">
        <w:rPr>
          <w:sz w:val="18"/>
          <w:szCs w:val="18"/>
        </w:rPr>
        <w:fldChar w:fldCharType="separate"/>
      </w:r>
      <w:r w:rsidR="00ED594D">
        <w:rPr>
          <w:noProof/>
          <w:sz w:val="18"/>
          <w:szCs w:val="18"/>
        </w:rPr>
        <w:t>1</w:t>
      </w:r>
      <w:r w:rsidR="00A64653" w:rsidRPr="009C1EE5">
        <w:rPr>
          <w:noProof/>
          <w:sz w:val="18"/>
          <w:szCs w:val="18"/>
        </w:rPr>
        <w:fldChar w:fldCharType="end"/>
      </w:r>
      <w:bookmarkEnd w:id="13"/>
      <w:r w:rsidRPr="009C1EE5">
        <w:rPr>
          <w:sz w:val="18"/>
          <w:szCs w:val="18"/>
        </w:rPr>
        <w:t>. Output from a CREATE TABLE Statement</w:t>
      </w:r>
    </w:p>
    <w:p w14:paraId="7B37BACB" w14:textId="77777777" w:rsidR="00BA5522" w:rsidRPr="00124E40" w:rsidRDefault="000218DA" w:rsidP="00A01AE7">
      <w:pPr>
        <w:pStyle w:val="note2author"/>
      </w:pPr>
      <w:r>
        <w:t>Always use the C</w:t>
      </w:r>
      <w:r w:rsidR="00F41A66">
        <w:t>aption paragraph style for output captions</w:t>
      </w:r>
      <w:r w:rsidR="00A01AE7">
        <w:t>. S</w:t>
      </w:r>
      <w:r w:rsidR="00F41A66">
        <w:t>ee the section “</w:t>
      </w:r>
      <w:r w:rsidRPr="00D473C3">
        <w:fldChar w:fldCharType="begin"/>
      </w:r>
      <w:r w:rsidRPr="00D473C3">
        <w:instrText xml:space="preserve"> REF _Ref394059328 \h </w:instrText>
      </w:r>
      <w:r w:rsidR="00D473C3">
        <w:instrText xml:space="preserve"> \* MERGEFORMAT </w:instrText>
      </w:r>
      <w:r w:rsidRPr="00D473C3">
        <w:fldChar w:fldCharType="separate"/>
      </w:r>
      <w:r w:rsidR="00ED594D" w:rsidRPr="00ED594D">
        <w:rPr>
          <w:szCs w:val="26"/>
        </w:rPr>
        <w:t>To insert a caption</w:t>
      </w:r>
      <w:r w:rsidRPr="00D473C3">
        <w:fldChar w:fldCharType="end"/>
      </w:r>
      <w:r w:rsidR="00801EFF" w:rsidRPr="00D473C3">
        <w:t>.</w:t>
      </w:r>
      <w:r w:rsidR="00F41A66">
        <w:t xml:space="preserve">” Following </w:t>
      </w:r>
      <w:r w:rsidR="00D854A6">
        <w:t xml:space="preserve">those </w:t>
      </w:r>
      <w:r w:rsidR="00F41A66">
        <w:t>instructions ensures that</w:t>
      </w:r>
      <w:r w:rsidR="00C57397">
        <w:t xml:space="preserve"> the</w:t>
      </w:r>
      <w:r w:rsidR="00F41A66">
        <w:t xml:space="preserve"> output</w:t>
      </w:r>
      <w:r w:rsidR="00C57397">
        <w:t>s</w:t>
      </w:r>
      <w:r w:rsidR="00F41A66">
        <w:t xml:space="preserve"> </w:t>
      </w:r>
      <w:r w:rsidR="00C57397">
        <w:t>are</w:t>
      </w:r>
      <w:r w:rsidR="00F41A66">
        <w:t xml:space="preserve"> automatically numbered (even if you rearrange them</w:t>
      </w:r>
      <w:r w:rsidR="00D854A6">
        <w:t xml:space="preserve"> later</w:t>
      </w:r>
      <w:r w:rsidR="00F41A66">
        <w:t xml:space="preserve">). Use title style capitalization for captions (as shown in this example). </w:t>
      </w:r>
      <w:r w:rsidR="00AB0011">
        <w:t xml:space="preserve">Note that output </w:t>
      </w:r>
      <w:r w:rsidR="00C57397">
        <w:t xml:space="preserve">has </w:t>
      </w:r>
      <w:r w:rsidR="00AB0011">
        <w:t>the same font as source code, but it is in a box. (</w:t>
      </w:r>
      <w:r w:rsidR="00A07AA8">
        <w:t xml:space="preserve">This box is not </w:t>
      </w:r>
      <w:r w:rsidR="00AB0011">
        <w:t xml:space="preserve">a </w:t>
      </w:r>
      <w:r w:rsidR="00C57397">
        <w:t>t</w:t>
      </w:r>
      <w:r w:rsidR="00AB0011">
        <w:t xml:space="preserve">ext box.) </w:t>
      </w:r>
      <w:r w:rsidR="00A07AA8">
        <w:t xml:space="preserve"> The easiest way to properly format output is to copy the preceding output (including the box) and its caption, paste it, and then modify the text.</w:t>
      </w:r>
    </w:p>
    <w:p w14:paraId="2405F063" w14:textId="77777777" w:rsidR="0030406D" w:rsidRPr="00BF3FAC" w:rsidRDefault="0030406D" w:rsidP="00BF3FAC">
      <w:pPr>
        <w:pStyle w:val="Heading2"/>
      </w:pPr>
      <w:bookmarkStart w:id="14" w:name="_Toc272756043"/>
      <w:r w:rsidRPr="00BF3FAC">
        <w:t xml:space="preserve">Subhead </w:t>
      </w:r>
      <w:r w:rsidR="004011DE" w:rsidRPr="00BF3FAC">
        <w:t>A</w:t>
      </w:r>
      <w:r w:rsidR="005C2A9F" w:rsidRPr="00BF3FAC">
        <w:t xml:space="preserve"> Level</w:t>
      </w:r>
      <w:r w:rsidR="004011DE" w:rsidRPr="00BF3FAC">
        <w:t xml:space="preserve"> </w:t>
      </w:r>
      <w:r w:rsidR="000A39C5" w:rsidRPr="00BF3FAC">
        <w:t>&lt;h</w:t>
      </w:r>
      <w:r w:rsidR="005C2A9F" w:rsidRPr="00BF3FAC">
        <w:t xml:space="preserve">eading </w:t>
      </w:r>
      <w:r w:rsidR="000A39C5" w:rsidRPr="00BF3FAC">
        <w:t>2&gt;</w:t>
      </w:r>
      <w:bookmarkEnd w:id="14"/>
    </w:p>
    <w:p w14:paraId="12E3DC83" w14:textId="77777777" w:rsidR="00C57397" w:rsidRDefault="007E2E49" w:rsidP="00C57397">
      <w:pPr>
        <w:pStyle w:val="PaperBody"/>
      </w:pPr>
      <w:r>
        <w:t>This paragraph uses the</w:t>
      </w:r>
      <w:r w:rsidRPr="0030406D">
        <w:t xml:space="preserve"> </w:t>
      </w:r>
      <w:proofErr w:type="spellStart"/>
      <w:r>
        <w:t>PaperB</w:t>
      </w:r>
      <w:r w:rsidRPr="0030406D">
        <w:t>ody</w:t>
      </w:r>
      <w:proofErr w:type="spellEnd"/>
      <w:r>
        <w:t xml:space="preserve"> style</w:t>
      </w:r>
      <w:r w:rsidRPr="0030406D">
        <w:t>.</w:t>
      </w:r>
      <w:r>
        <w:t xml:space="preserve"> </w:t>
      </w:r>
      <w:bookmarkStart w:id="15" w:name="_Toc272756044"/>
    </w:p>
    <w:p w14:paraId="4A8F3933" w14:textId="77777777" w:rsidR="00432E20" w:rsidRPr="00BF3FAC" w:rsidRDefault="00432E20" w:rsidP="00BF3FAC">
      <w:pPr>
        <w:pStyle w:val="Heading3"/>
      </w:pPr>
      <w:r w:rsidRPr="00BF3FAC">
        <w:t xml:space="preserve">Subhead </w:t>
      </w:r>
      <w:r w:rsidR="001543A6" w:rsidRPr="00BF3FAC">
        <w:t>B</w:t>
      </w:r>
      <w:r w:rsidR="005C2A9F" w:rsidRPr="00BF3FAC">
        <w:t xml:space="preserve"> Level</w:t>
      </w:r>
      <w:r w:rsidRPr="00BF3FAC">
        <w:t xml:space="preserve"> </w:t>
      </w:r>
      <w:r w:rsidR="000A39C5" w:rsidRPr="00BF3FAC">
        <w:t>&lt;</w:t>
      </w:r>
      <w:r w:rsidR="00B71610" w:rsidRPr="00BF3FAC">
        <w:t>H</w:t>
      </w:r>
      <w:r w:rsidRPr="00BF3FAC">
        <w:t xml:space="preserve">eading </w:t>
      </w:r>
      <w:r w:rsidR="000A39C5" w:rsidRPr="00BF3FAC">
        <w:t>3&gt;</w:t>
      </w:r>
      <w:bookmarkEnd w:id="15"/>
    </w:p>
    <w:p w14:paraId="7392286D" w14:textId="77777777" w:rsidR="00432E20" w:rsidRPr="00DA38F2" w:rsidRDefault="00202EFC" w:rsidP="00603763">
      <w:pPr>
        <w:pStyle w:val="PaperBody"/>
      </w:pPr>
      <w:r w:rsidRPr="00DA38F2">
        <w:t xml:space="preserve">This is </w:t>
      </w:r>
      <w:r w:rsidR="00C57397">
        <w:t>a subtopic of</w:t>
      </w:r>
      <w:r w:rsidRPr="00DA38F2">
        <w:t xml:space="preserve"> a subtopic. </w:t>
      </w:r>
      <w:r w:rsidR="003709E0">
        <w:rPr>
          <w:rFonts w:cs="Arial"/>
        </w:rPr>
        <w:t>This paragraph uses the</w:t>
      </w:r>
      <w:r w:rsidR="003709E0" w:rsidRPr="0030406D">
        <w:rPr>
          <w:rFonts w:cs="Arial"/>
        </w:rPr>
        <w:t xml:space="preserve"> </w:t>
      </w:r>
      <w:proofErr w:type="spellStart"/>
      <w:r w:rsidR="003709E0">
        <w:rPr>
          <w:rFonts w:cs="Arial"/>
        </w:rPr>
        <w:t>PaperB</w:t>
      </w:r>
      <w:r w:rsidR="003709E0" w:rsidRPr="0030406D">
        <w:rPr>
          <w:rFonts w:cs="Arial"/>
        </w:rPr>
        <w:t>ody</w:t>
      </w:r>
      <w:proofErr w:type="spellEnd"/>
      <w:r w:rsidR="003709E0">
        <w:rPr>
          <w:rFonts w:cs="Arial"/>
        </w:rPr>
        <w:t xml:space="preserve"> style</w:t>
      </w:r>
      <w:r w:rsidR="003709E0" w:rsidRPr="0030406D">
        <w:rPr>
          <w:rFonts w:cs="Arial"/>
        </w:rPr>
        <w:t>.</w:t>
      </w:r>
    </w:p>
    <w:p w14:paraId="4925C1B4" w14:textId="77777777" w:rsidR="001543A6" w:rsidRPr="00BF3FAC" w:rsidRDefault="001543A6" w:rsidP="00BF3FAC">
      <w:pPr>
        <w:pStyle w:val="Heading4"/>
      </w:pPr>
      <w:r w:rsidRPr="00BF3FAC">
        <w:t>Subhead C</w:t>
      </w:r>
      <w:r w:rsidR="005C2A9F" w:rsidRPr="00BF3FAC">
        <w:t xml:space="preserve"> Level</w:t>
      </w:r>
      <w:r w:rsidRPr="00BF3FAC">
        <w:t xml:space="preserve"> </w:t>
      </w:r>
      <w:r w:rsidR="00B71610" w:rsidRPr="00BF3FAC">
        <w:t>&lt;H</w:t>
      </w:r>
      <w:r w:rsidRPr="00BF3FAC">
        <w:t xml:space="preserve">eading </w:t>
      </w:r>
      <w:r w:rsidR="000A39C5" w:rsidRPr="00BF3FAC">
        <w:t>4&gt;</w:t>
      </w:r>
      <w:r w:rsidRPr="00BF3FAC">
        <w:t xml:space="preserve"> </w:t>
      </w:r>
    </w:p>
    <w:p w14:paraId="4884E3A4" w14:textId="77777777" w:rsidR="00C57397" w:rsidRDefault="003709E0" w:rsidP="00C57397">
      <w:pPr>
        <w:pStyle w:val="PaperBody"/>
      </w:pPr>
      <w:r>
        <w:t>This paragraph uses the</w:t>
      </w:r>
      <w:r w:rsidRPr="0030406D">
        <w:t xml:space="preserve"> </w:t>
      </w:r>
      <w:proofErr w:type="spellStart"/>
      <w:r>
        <w:t>PaperB</w:t>
      </w:r>
      <w:r w:rsidRPr="0030406D">
        <w:t>ody</w:t>
      </w:r>
      <w:proofErr w:type="spellEnd"/>
      <w:r>
        <w:t xml:space="preserve"> style</w:t>
      </w:r>
      <w:r w:rsidRPr="0030406D">
        <w:t>.</w:t>
      </w:r>
      <w:r>
        <w:t xml:space="preserve"> </w:t>
      </w:r>
      <w:bookmarkStart w:id="16" w:name="_Toc272756045"/>
    </w:p>
    <w:p w14:paraId="2D1DEED5" w14:textId="77777777" w:rsidR="0030406D" w:rsidRPr="009C1EE5" w:rsidRDefault="0030406D" w:rsidP="00BF3FAC">
      <w:pPr>
        <w:pStyle w:val="Heading1"/>
      </w:pPr>
      <w:r w:rsidRPr="009C1EE5">
        <w:t>C</w:t>
      </w:r>
      <w:r w:rsidR="005C2A9F" w:rsidRPr="009C1EE5">
        <w:t>onclusion</w:t>
      </w:r>
      <w:bookmarkEnd w:id="16"/>
      <w:r w:rsidR="00BF3FAC">
        <w:t xml:space="preserve"> </w:t>
      </w:r>
      <w:r w:rsidR="00BF3FAC" w:rsidRPr="009C1EE5">
        <w:t>&lt;heading 1&gt;</w:t>
      </w:r>
    </w:p>
    <w:p w14:paraId="70603C90" w14:textId="77777777" w:rsidR="00546C52" w:rsidRDefault="00546C52" w:rsidP="00546C52">
      <w:pPr>
        <w:pStyle w:val="note2author"/>
      </w:pPr>
      <w:r>
        <w:t xml:space="preserve">Do not change the heading style or the text “CONCLUSION” of the preceding heading </w:t>
      </w:r>
    </w:p>
    <w:p w14:paraId="370062B0" w14:textId="77777777" w:rsidR="003709E0" w:rsidRPr="003709E0" w:rsidRDefault="003709E0" w:rsidP="00546C52">
      <w:pPr>
        <w:pStyle w:val="PaperBody"/>
      </w:pPr>
      <w:r>
        <w:t>This paragraph uses the</w:t>
      </w:r>
      <w:r w:rsidRPr="0030406D">
        <w:t xml:space="preserve"> </w:t>
      </w:r>
      <w:proofErr w:type="spellStart"/>
      <w:r>
        <w:t>PaperB</w:t>
      </w:r>
      <w:r w:rsidRPr="0030406D">
        <w:t>ody</w:t>
      </w:r>
      <w:proofErr w:type="spellEnd"/>
      <w:r>
        <w:t xml:space="preserve"> style</w:t>
      </w:r>
      <w:r w:rsidRPr="0030406D">
        <w:t>.</w:t>
      </w:r>
    </w:p>
    <w:p w14:paraId="24D6D5E0" w14:textId="77777777" w:rsidR="002D309A" w:rsidRPr="00DA38F2" w:rsidRDefault="002D309A" w:rsidP="005A3E7F">
      <w:pPr>
        <w:pStyle w:val="note2author"/>
      </w:pPr>
      <w:r w:rsidRPr="00DA38F2">
        <w:t>The conclusion summarizes your paper and ties together any loose ends. You can use the conclusion to make any final points such as recommendations, predictions, or judgments.</w:t>
      </w:r>
    </w:p>
    <w:p w14:paraId="60D7C758" w14:textId="77777777" w:rsidR="0030406D" w:rsidRPr="009C1EE5" w:rsidRDefault="0030406D" w:rsidP="00BF3FAC">
      <w:pPr>
        <w:pStyle w:val="Heading1"/>
      </w:pPr>
      <w:bookmarkStart w:id="17" w:name="_Toc272756046"/>
      <w:r w:rsidRPr="009C1EE5">
        <w:t>References</w:t>
      </w:r>
      <w:bookmarkEnd w:id="17"/>
      <w:r w:rsidR="00BF3FAC">
        <w:t xml:space="preserve"> </w:t>
      </w:r>
      <w:r w:rsidR="00BF3FAC" w:rsidRPr="009C1EE5">
        <w:t>&lt;heading 1&gt;</w:t>
      </w:r>
    </w:p>
    <w:p w14:paraId="5107540F" w14:textId="77777777" w:rsidR="00E91FAB" w:rsidRDefault="0030406D" w:rsidP="00E91FAB">
      <w:pPr>
        <w:pStyle w:val="note2author"/>
      </w:pPr>
      <w:r w:rsidRPr="0030406D">
        <w:t xml:space="preserve">This section is </w:t>
      </w:r>
      <w:r w:rsidRPr="00DA38F2">
        <w:t>not</w:t>
      </w:r>
      <w:r w:rsidRPr="0030406D">
        <w:t xml:space="preserve"> required.</w:t>
      </w:r>
      <w:r w:rsidR="0067400F">
        <w:t xml:space="preserve"> </w:t>
      </w:r>
      <w:r w:rsidR="00E91FAB">
        <w:t xml:space="preserve">If you include this section, do not change the heading style or the text “REFERENCES” of the preceding heading. </w:t>
      </w:r>
    </w:p>
    <w:p w14:paraId="21309C2B" w14:textId="77777777" w:rsidR="0030406D" w:rsidRDefault="00060DD9" w:rsidP="00170953">
      <w:pPr>
        <w:pStyle w:val="Hyperlink1"/>
      </w:pPr>
      <w:r>
        <w:t xml:space="preserve">The </w:t>
      </w:r>
      <w:r w:rsidR="00ED3992">
        <w:t xml:space="preserve">following </w:t>
      </w:r>
      <w:r>
        <w:t xml:space="preserve">references are examples and do not cover the spectrum of </w:t>
      </w:r>
      <w:r w:rsidR="00C57397">
        <w:t>references</w:t>
      </w:r>
      <w:r>
        <w:t xml:space="preserve"> that might be included. The important thing is to be consistent in </w:t>
      </w:r>
      <w:r w:rsidR="00975154">
        <w:t>formatting and organiz</w:t>
      </w:r>
      <w:r>
        <w:t>i</w:t>
      </w:r>
      <w:r w:rsidR="00975154">
        <w:t xml:space="preserve">ng </w:t>
      </w:r>
      <w:r>
        <w:t>your references.</w:t>
      </w:r>
      <w:r w:rsidR="00283258">
        <w:t xml:space="preserve"> If you prefer, you can follow a </w:t>
      </w:r>
      <w:r w:rsidR="00D90770">
        <w:t>bibliographic</w:t>
      </w:r>
      <w:r w:rsidR="00283258">
        <w:t xml:space="preserve"> approach such as the American Psychological Association (</w:t>
      </w:r>
      <w:hyperlink r:id="rId13" w:history="1">
        <w:r w:rsidR="00283258" w:rsidRPr="00170953">
          <w:rPr>
            <w:rStyle w:val="FollowedHyperlink"/>
          </w:rPr>
          <w:t>http://www.apastyle.org/manual/index.aspx</w:t>
        </w:r>
      </w:hyperlink>
      <w:r w:rsidR="00283258">
        <w:t xml:space="preserve">) or </w:t>
      </w:r>
      <w:r w:rsidR="00327769">
        <w:t>the American Statistical Association (</w:t>
      </w:r>
      <w:hyperlink r:id="rId14" w:history="1">
        <w:r w:rsidR="004860D4" w:rsidRPr="00170953">
          <w:t>http://amstat.tfjournals.com/asa-style-guide/</w:t>
        </w:r>
      </w:hyperlink>
      <w:r w:rsidR="004860D4" w:rsidRPr="00E47CFC">
        <w:t>)</w:t>
      </w:r>
      <w:r w:rsidR="004860D4">
        <w:t>.</w:t>
      </w:r>
    </w:p>
    <w:p w14:paraId="60E3D37E" w14:textId="77777777" w:rsidR="0067400F" w:rsidRDefault="00801EFF" w:rsidP="00B52F9B">
      <w:pPr>
        <w:pStyle w:val="note2author"/>
      </w:pPr>
      <w:r w:rsidRPr="00E47CFC">
        <w:t>This</w:t>
      </w:r>
      <w:r w:rsidRPr="0030406D">
        <w:t xml:space="preserve"> is the </w:t>
      </w:r>
      <w:r>
        <w:t xml:space="preserve">format for references if you use </w:t>
      </w:r>
      <w:r w:rsidR="00C57397">
        <w:t xml:space="preserve">the </w:t>
      </w:r>
      <w:r>
        <w:t>author-date format, in which citations are inserted in parentheses in text</w:t>
      </w:r>
      <w:r w:rsidR="00C57397">
        <w:t xml:space="preserve">, such as </w:t>
      </w:r>
      <w:r>
        <w:t>(Smith 2014)</w:t>
      </w:r>
      <w:r w:rsidR="00A24434">
        <w:t xml:space="preserve"> or </w:t>
      </w:r>
      <w:r w:rsidR="00A24434" w:rsidRPr="005C08F8">
        <w:t>(</w:t>
      </w:r>
      <w:r w:rsidR="005C08F8">
        <w:t>Smith</w:t>
      </w:r>
      <w:r w:rsidR="00A24434" w:rsidRPr="005C08F8">
        <w:t xml:space="preserve">, </w:t>
      </w:r>
      <w:r w:rsidR="005C08F8">
        <w:t>2014</w:t>
      </w:r>
      <w:r w:rsidR="00A24434" w:rsidRPr="005C08F8">
        <w:t xml:space="preserve">; </w:t>
      </w:r>
      <w:r w:rsidR="005C08F8">
        <w:t>Doe and Johnson</w:t>
      </w:r>
      <w:r w:rsidR="00A24434" w:rsidRPr="005C08F8">
        <w:t xml:space="preserve">, </w:t>
      </w:r>
      <w:r w:rsidR="005C08F8" w:rsidRPr="00E47CFC">
        <w:t>2016</w:t>
      </w:r>
      <w:r w:rsidR="00A24434" w:rsidRPr="005C08F8">
        <w:t>)</w:t>
      </w:r>
      <w:r w:rsidRPr="005C08F8">
        <w:t>.</w:t>
      </w:r>
      <w:r w:rsidR="005C08F8">
        <w:t xml:space="preserve"> If the same author has several references, use a, b, c, </w:t>
      </w:r>
      <w:r w:rsidR="005C08F8" w:rsidRPr="00E47CFC">
        <w:t xml:space="preserve">and so </w:t>
      </w:r>
      <w:r w:rsidR="00E47CFC">
        <w:t>on</w:t>
      </w:r>
      <w:r w:rsidR="005C08F8">
        <w:t xml:space="preserve">. </w:t>
      </w:r>
      <w:r w:rsidR="005C08F8" w:rsidRPr="00E47CFC">
        <w:t>For example, (SAS Institute Inc. 2015a, 2016b, and 2016c).</w:t>
      </w:r>
    </w:p>
    <w:p w14:paraId="1F35799E" w14:textId="77777777" w:rsidR="009A7C34" w:rsidRPr="0030406D" w:rsidRDefault="009A7C34" w:rsidP="00D77C73">
      <w:pPr>
        <w:pStyle w:val="PaperBody"/>
      </w:pPr>
      <w:r w:rsidRPr="00D473C3">
        <w:rPr>
          <w:rStyle w:val="note2authorChar"/>
        </w:rPr>
        <w:t>Book</w:t>
      </w:r>
      <w:r>
        <w:t xml:space="preserve"> &lt;Author name: last name, first name</w:t>
      </w:r>
      <w:r w:rsidR="00801EFF">
        <w:t xml:space="preserve"> (or initials</w:t>
      </w:r>
      <w:r w:rsidR="00C57397">
        <w:t>)</w:t>
      </w:r>
      <w:r>
        <w:t>&gt;. &lt;</w:t>
      </w:r>
      <w:r w:rsidR="00801EFF">
        <w:t xml:space="preserve">Publication </w:t>
      </w:r>
      <w:r>
        <w:t>date&gt;. &lt;</w:t>
      </w:r>
      <w:r w:rsidRPr="00060DD9">
        <w:rPr>
          <w:i/>
        </w:rPr>
        <w:t>Book title</w:t>
      </w:r>
      <w:r>
        <w:t>&gt;. &lt;</w:t>
      </w:r>
      <w:r w:rsidR="0008520A">
        <w:t>City, Stat</w:t>
      </w:r>
      <w:r>
        <w:t xml:space="preserve">e </w:t>
      </w:r>
      <w:r w:rsidR="00801EFF">
        <w:t>(</w:t>
      </w:r>
      <w:r w:rsidR="00801EFF" w:rsidRPr="00E47CFC">
        <w:t>abbrev</w:t>
      </w:r>
      <w:r w:rsidR="00801EFF">
        <w:t>)</w:t>
      </w:r>
      <w:r w:rsidR="00C57397">
        <w:t xml:space="preserve"> </w:t>
      </w:r>
      <w:r>
        <w:t xml:space="preserve">of </w:t>
      </w:r>
      <w:r w:rsidR="00801EFF">
        <w:t>publication</w:t>
      </w:r>
      <w:r w:rsidR="00624EDE">
        <w:t>&gt; :</w:t>
      </w:r>
      <w:r>
        <w:t xml:space="preserve"> &lt;Publisher name&gt;</w:t>
      </w:r>
      <w:r w:rsidR="00C57397">
        <w:t>.</w:t>
      </w:r>
    </w:p>
    <w:p w14:paraId="61876B01" w14:textId="77777777" w:rsidR="009A7C34" w:rsidRDefault="009A7C34" w:rsidP="00D77C73">
      <w:pPr>
        <w:pStyle w:val="PaperBody"/>
      </w:pPr>
      <w:r w:rsidRPr="00D473C3">
        <w:rPr>
          <w:rStyle w:val="note2authorChar"/>
        </w:rPr>
        <w:t>Journal article</w:t>
      </w:r>
      <w:r>
        <w:t xml:space="preserve"> &lt;Author name: last name, first name&gt;. &lt;</w:t>
      </w:r>
      <w:r w:rsidR="00801EFF">
        <w:t xml:space="preserve">Publication </w:t>
      </w:r>
      <w:r>
        <w:t xml:space="preserve">date&gt;. </w:t>
      </w:r>
      <w:r w:rsidR="00D77C73">
        <w:t xml:space="preserve">“&lt;Article title&gt;.” </w:t>
      </w:r>
      <w:r>
        <w:t>&lt;</w:t>
      </w:r>
      <w:r w:rsidR="00060DD9" w:rsidRPr="00060DD9">
        <w:rPr>
          <w:i/>
        </w:rPr>
        <w:t>Journal</w:t>
      </w:r>
      <w:r w:rsidRPr="00060DD9">
        <w:rPr>
          <w:i/>
        </w:rPr>
        <w:t xml:space="preserve"> title</w:t>
      </w:r>
      <w:r w:rsidR="00801EFF">
        <w:t xml:space="preserve">&gt;, </w:t>
      </w:r>
      <w:r>
        <w:t>&lt;</w:t>
      </w:r>
      <w:r w:rsidR="00801EFF">
        <w:t xml:space="preserve">volume </w:t>
      </w:r>
      <w:proofErr w:type="spellStart"/>
      <w:r w:rsidR="00801EFF">
        <w:t>no.:</w:t>
      </w:r>
      <w:r>
        <w:t>page</w:t>
      </w:r>
      <w:proofErr w:type="spellEnd"/>
      <w:r>
        <w:t xml:space="preserve"> numbers&gt;. </w:t>
      </w:r>
    </w:p>
    <w:p w14:paraId="2320DF94" w14:textId="77777777" w:rsidR="005061A4" w:rsidRDefault="005061A4" w:rsidP="00D77C73">
      <w:pPr>
        <w:pStyle w:val="PaperBody"/>
      </w:pPr>
      <w:r w:rsidRPr="00D473C3">
        <w:rPr>
          <w:rStyle w:val="note2authorChar"/>
        </w:rPr>
        <w:t>Article in conference proceeding</w:t>
      </w:r>
      <w:r w:rsidR="00C57397" w:rsidRPr="00D473C3">
        <w:rPr>
          <w:rStyle w:val="note2authorChar"/>
        </w:rPr>
        <w:t>s</w:t>
      </w:r>
      <w:r>
        <w:t xml:space="preserve"> </w:t>
      </w:r>
      <w:r w:rsidR="00060DD9">
        <w:t>&lt;Author name: last name, first name&gt;. &lt;</w:t>
      </w:r>
      <w:r w:rsidR="00801EFF">
        <w:t xml:space="preserve">Publication </w:t>
      </w:r>
      <w:r w:rsidR="00060DD9">
        <w:t>date&gt;. “&lt;Article title&gt;.” &lt;</w:t>
      </w:r>
      <w:r w:rsidR="00060DD9" w:rsidRPr="00060DD9">
        <w:rPr>
          <w:i/>
        </w:rPr>
        <w:t>Title of proceedings such as Proceedings of the SAS Global 2010 Conference</w:t>
      </w:r>
      <w:r w:rsidR="00060DD9">
        <w:t>&gt;</w:t>
      </w:r>
      <w:r w:rsidR="00801EFF">
        <w:t xml:space="preserve">, </w:t>
      </w:r>
      <w:r w:rsidR="00060DD9">
        <w:t>&lt;</w:t>
      </w:r>
      <w:r w:rsidR="0008520A">
        <w:t>City, Stat</w:t>
      </w:r>
      <w:r w:rsidR="00060DD9">
        <w:t xml:space="preserve">e </w:t>
      </w:r>
      <w:r w:rsidR="00801EFF">
        <w:t>(</w:t>
      </w:r>
      <w:r w:rsidR="00801EFF" w:rsidRPr="00E47CFC">
        <w:t>abbrev</w:t>
      </w:r>
      <w:r w:rsidR="00801EFF">
        <w:t xml:space="preserve">) </w:t>
      </w:r>
      <w:r w:rsidR="00060DD9">
        <w:t xml:space="preserve">of </w:t>
      </w:r>
      <w:r w:rsidR="00801EFF">
        <w:t>publication</w:t>
      </w:r>
      <w:r w:rsidR="00624EDE">
        <w:t>&gt; :</w:t>
      </w:r>
      <w:r w:rsidR="00060DD9">
        <w:t xml:space="preserve"> &lt;Publisher name&gt;</w:t>
      </w:r>
      <w:r w:rsidR="00C57397">
        <w:t>.</w:t>
      </w:r>
      <w:r w:rsidR="00060DD9">
        <w:t xml:space="preserve"> </w:t>
      </w:r>
      <w:r w:rsidR="00060DD9" w:rsidRPr="00D473C3">
        <w:rPr>
          <w:rStyle w:val="note2authorChar"/>
        </w:rPr>
        <w:t xml:space="preserve">Optional: You can add a URL to access available online </w:t>
      </w:r>
      <w:r w:rsidR="00C57397" w:rsidRPr="00D473C3">
        <w:rPr>
          <w:rStyle w:val="note2authorChar"/>
        </w:rPr>
        <w:t>proceedings</w:t>
      </w:r>
      <w:r w:rsidR="00060DD9" w:rsidRPr="00D473C3">
        <w:rPr>
          <w:rStyle w:val="note2authorChar"/>
        </w:rPr>
        <w:t>. For example:</w:t>
      </w:r>
      <w:r w:rsidR="00060DD9" w:rsidRPr="00060DD9">
        <w:rPr>
          <w:rStyle w:val="note2authorChar"/>
        </w:rPr>
        <w:t xml:space="preserve"> </w:t>
      </w:r>
      <w:r w:rsidR="0008520A">
        <w:t xml:space="preserve">Available at </w:t>
      </w:r>
      <w:hyperlink r:id="rId15" w:history="1">
        <w:r w:rsidR="00060DD9" w:rsidRPr="00A24434">
          <w:rPr>
            <w:rStyle w:val="Hyperlink"/>
            <w:color w:val="000000" w:themeColor="text1"/>
            <w:u w:color="000000" w:themeColor="text1"/>
          </w:rPr>
          <w:t>http://support.sas.com/resources/papers/proceedings09/TOC.html</w:t>
        </w:r>
      </w:hyperlink>
      <w:r w:rsidR="00060DD9" w:rsidRPr="00060DD9">
        <w:t>.</w:t>
      </w:r>
      <w:r w:rsidR="00060DD9">
        <w:t xml:space="preserve"> </w:t>
      </w:r>
    </w:p>
    <w:p w14:paraId="3F2DFEEB" w14:textId="77777777" w:rsidR="00060DD9" w:rsidRDefault="00975154" w:rsidP="00D77C73">
      <w:pPr>
        <w:pStyle w:val="PaperBody"/>
      </w:pPr>
      <w:r>
        <w:rPr>
          <w:rStyle w:val="note2authorChar"/>
        </w:rPr>
        <w:t>Web</w:t>
      </w:r>
      <w:r w:rsidR="00D90770" w:rsidRPr="00D90770">
        <w:rPr>
          <w:rStyle w:val="note2authorChar"/>
        </w:rPr>
        <w:t>site</w:t>
      </w:r>
      <w:r w:rsidR="00D90770">
        <w:t xml:space="preserve"> &lt;Author name: last name, first name&gt;. </w:t>
      </w:r>
      <w:r w:rsidR="00D77C73">
        <w:t>“</w:t>
      </w:r>
      <w:r w:rsidR="00D90770">
        <w:t>&lt;Title&gt;.</w:t>
      </w:r>
      <w:r w:rsidR="00D77C73">
        <w:t>”</w:t>
      </w:r>
      <w:r w:rsidR="00D90770">
        <w:t xml:space="preserve"> &lt;</w:t>
      </w:r>
      <w:r w:rsidR="00D90770">
        <w:rPr>
          <w:i/>
        </w:rPr>
        <w:t>Source</w:t>
      </w:r>
      <w:r w:rsidR="0008520A">
        <w:t xml:space="preserve">&gt;. &lt;Date&gt;. Available at </w:t>
      </w:r>
      <w:r w:rsidR="00D90770">
        <w:t xml:space="preserve">&lt;URL&gt;. </w:t>
      </w:r>
    </w:p>
    <w:p w14:paraId="62994227" w14:textId="77777777" w:rsidR="00801EFF" w:rsidRDefault="00801EFF" w:rsidP="00801EFF">
      <w:pPr>
        <w:pStyle w:val="PaperBody"/>
      </w:pPr>
      <w:r>
        <w:t>Reference examples:</w:t>
      </w:r>
    </w:p>
    <w:p w14:paraId="2C8BC8A2" w14:textId="77777777" w:rsidR="00801EFF" w:rsidRDefault="00801EFF" w:rsidP="00801EFF">
      <w:pPr>
        <w:pStyle w:val="PaperBody"/>
        <w:rPr>
          <w:rFonts w:ascii="NimbusRomNo9L-Regu" w:hAnsi="NimbusRomNo9L-Regu" w:cs="NimbusRomNo9L-Regu"/>
          <w:sz w:val="22"/>
          <w:szCs w:val="22"/>
        </w:rPr>
      </w:pPr>
      <w:r w:rsidRPr="00D473C3">
        <w:rPr>
          <w:rStyle w:val="note2authorChar"/>
        </w:rPr>
        <w:t>Book</w:t>
      </w:r>
      <w:r>
        <w:rPr>
          <w:rFonts w:ascii="NimbusRomNo9L-Regu" w:hAnsi="NimbusRomNo9L-Regu" w:cs="NimbusRomNo9L-Regu"/>
          <w:sz w:val="22"/>
          <w:szCs w:val="22"/>
        </w:rPr>
        <w:t xml:space="preserve"> </w:t>
      </w:r>
      <w:proofErr w:type="spellStart"/>
      <w:r w:rsidRPr="00C4671B">
        <w:rPr>
          <w:rFonts w:cs="Arial"/>
        </w:rPr>
        <w:t>Agresti</w:t>
      </w:r>
      <w:proofErr w:type="spellEnd"/>
      <w:r w:rsidRPr="00C4671B">
        <w:rPr>
          <w:rFonts w:cs="Arial"/>
        </w:rPr>
        <w:t xml:space="preserve">, A. 2013. </w:t>
      </w:r>
      <w:r w:rsidRPr="00C4671B">
        <w:rPr>
          <w:rFonts w:cs="Arial"/>
          <w:i/>
        </w:rPr>
        <w:t>Categorical Data Analysis</w:t>
      </w:r>
      <w:r w:rsidRPr="00C4671B">
        <w:rPr>
          <w:rFonts w:cs="Arial"/>
        </w:rPr>
        <w:t>. 3rd ed. Hoboken, NJ: John Wiley &amp; Sons.</w:t>
      </w:r>
    </w:p>
    <w:p w14:paraId="099CA900" w14:textId="77777777" w:rsidR="00801EFF" w:rsidRDefault="00801EFF" w:rsidP="00A24434">
      <w:pPr>
        <w:pStyle w:val="PaperBody"/>
        <w:rPr>
          <w:rFonts w:ascii="NimbusRomNo9L-Regu" w:hAnsi="NimbusRomNo9L-Regu" w:cs="NimbusRomNo9L-Regu"/>
          <w:sz w:val="22"/>
          <w:szCs w:val="22"/>
        </w:rPr>
      </w:pPr>
      <w:r w:rsidRPr="00D473C3">
        <w:rPr>
          <w:rStyle w:val="note2authorChar"/>
        </w:rPr>
        <w:lastRenderedPageBreak/>
        <w:t>Journal article</w:t>
      </w:r>
      <w:r>
        <w:rPr>
          <w:rFonts w:ascii="NimbusRomNo9L-Regu" w:hAnsi="NimbusRomNo9L-Regu" w:cs="NimbusRomNo9L-Regu"/>
          <w:sz w:val="22"/>
          <w:szCs w:val="22"/>
        </w:rPr>
        <w:t xml:space="preserve"> </w:t>
      </w:r>
      <w:r w:rsidRPr="00C4671B">
        <w:t xml:space="preserve">Akaike, H. 1979. “A Bayesian Extension of the Minimum AIC Procedure of Autoregressive Model Fitting.” </w:t>
      </w:r>
      <w:proofErr w:type="spellStart"/>
      <w:r w:rsidRPr="00C4671B">
        <w:rPr>
          <w:i/>
        </w:rPr>
        <w:t>Biometrika</w:t>
      </w:r>
      <w:proofErr w:type="spellEnd"/>
      <w:r w:rsidR="00C57397" w:rsidRPr="00C4671B">
        <w:rPr>
          <w:i/>
        </w:rPr>
        <w:t>,</w:t>
      </w:r>
      <w:r w:rsidRPr="00C4671B">
        <w:t xml:space="preserve"> 66:237–242.</w:t>
      </w:r>
    </w:p>
    <w:p w14:paraId="5A0C16AD" w14:textId="77777777" w:rsidR="00801EFF" w:rsidRDefault="00801EFF" w:rsidP="00A24434">
      <w:pPr>
        <w:pStyle w:val="PaperBody"/>
        <w:rPr>
          <w:rFonts w:ascii="NimbusRomNo9L-Regu" w:hAnsi="NimbusRomNo9L-Regu" w:cs="NimbusRomNo9L-Regu"/>
          <w:sz w:val="22"/>
          <w:szCs w:val="22"/>
        </w:rPr>
      </w:pPr>
      <w:r w:rsidRPr="00D473C3">
        <w:rPr>
          <w:rStyle w:val="note2authorChar"/>
        </w:rPr>
        <w:t>Article in conference proceedings</w:t>
      </w:r>
      <w:r>
        <w:rPr>
          <w:rFonts w:ascii="NimbusRomNo9L-Regu" w:hAnsi="NimbusRomNo9L-Regu" w:cs="NimbusRomNo9L-Regu"/>
          <w:sz w:val="22"/>
          <w:szCs w:val="22"/>
        </w:rPr>
        <w:t xml:space="preserve"> </w:t>
      </w:r>
      <w:r w:rsidRPr="00E47CFC">
        <w:t>Dorfman</w:t>
      </w:r>
      <w:r w:rsidRPr="00C4671B">
        <w:t xml:space="preserve">, </w:t>
      </w:r>
      <w:r w:rsidRPr="00E47CFC">
        <w:t>A. H. and</w:t>
      </w:r>
      <w:r w:rsidRPr="00C4671B">
        <w:t xml:space="preserve"> </w:t>
      </w:r>
      <w:r w:rsidR="00137C68" w:rsidRPr="00C4671B">
        <w:t xml:space="preserve">R. </w:t>
      </w:r>
      <w:r w:rsidRPr="00C4671B">
        <w:t xml:space="preserve">Valliant. 1993. “Quantile Variance Estimators in Complex Surveys.” </w:t>
      </w:r>
      <w:r w:rsidRPr="00C4671B">
        <w:rPr>
          <w:i/>
        </w:rPr>
        <w:t>Proceedings of the Survey Research Methods Section</w:t>
      </w:r>
      <w:r w:rsidRPr="00C4671B">
        <w:t>, 866–871. Alexandria, VA: American Statistical Association.</w:t>
      </w:r>
    </w:p>
    <w:p w14:paraId="1CCED519" w14:textId="77777777" w:rsidR="00801EFF" w:rsidRPr="0013065F" w:rsidRDefault="00801EFF" w:rsidP="00A24434">
      <w:pPr>
        <w:pStyle w:val="PaperBody"/>
        <w:rPr>
          <w:rFonts w:ascii="NimbusRomNo9L-Regu" w:hAnsi="NimbusRomNo9L-Regu" w:cs="NimbusRomNo9L-Regu"/>
          <w:sz w:val="22"/>
          <w:szCs w:val="22"/>
        </w:rPr>
      </w:pPr>
      <w:r>
        <w:rPr>
          <w:rStyle w:val="note2authorChar"/>
        </w:rPr>
        <w:t>Web</w:t>
      </w:r>
      <w:r w:rsidRPr="00D90770">
        <w:rPr>
          <w:rStyle w:val="note2authorChar"/>
        </w:rPr>
        <w:t>site</w:t>
      </w:r>
      <w:r>
        <w:rPr>
          <w:rFonts w:ascii="NimbusRomNo9L-Regu" w:hAnsi="NimbusRomNo9L-Regu" w:cs="NimbusRomNo9L-Regu"/>
          <w:sz w:val="22"/>
          <w:szCs w:val="22"/>
        </w:rPr>
        <w:t xml:space="preserve"> </w:t>
      </w:r>
      <w:r w:rsidRPr="00C4671B">
        <w:t xml:space="preserve">Federal Reserve Bank of St. Louis. 2012. “Economic Research.” Accessed November 7, 2012. </w:t>
      </w:r>
      <w:hyperlink r:id="rId16" w:history="1">
        <w:r w:rsidR="00A24434" w:rsidRPr="00E47CFC">
          <w:rPr>
            <w:rStyle w:val="Hyperlink"/>
            <w:color w:val="000000" w:themeColor="text1"/>
          </w:rPr>
          <w:t>http://research.stlouisfed.org</w:t>
        </w:r>
      </w:hyperlink>
      <w:r w:rsidRPr="00C4671B">
        <w:rPr>
          <w:color w:val="000066"/>
        </w:rPr>
        <w:t>.</w:t>
      </w:r>
    </w:p>
    <w:p w14:paraId="45D1E949" w14:textId="77777777" w:rsidR="0030406D" w:rsidRPr="009C1EE5" w:rsidRDefault="0030406D" w:rsidP="00BF3FAC">
      <w:pPr>
        <w:pStyle w:val="Heading1"/>
      </w:pPr>
      <w:bookmarkStart w:id="18" w:name="_Toc272756047"/>
      <w:r w:rsidRPr="009C1EE5">
        <w:t>A</w:t>
      </w:r>
      <w:r w:rsidR="005C2A9F" w:rsidRPr="009C1EE5">
        <w:t>cknowledgments</w:t>
      </w:r>
      <w:bookmarkEnd w:id="18"/>
      <w:r w:rsidR="00BF3FAC">
        <w:t xml:space="preserve"> </w:t>
      </w:r>
      <w:r w:rsidR="00BF3FAC" w:rsidRPr="009C1EE5">
        <w:t>&lt;heading 1&gt;</w:t>
      </w:r>
    </w:p>
    <w:p w14:paraId="20EF811E" w14:textId="77777777" w:rsidR="00E91FAB" w:rsidRDefault="00E91FAB" w:rsidP="00E91FAB">
      <w:pPr>
        <w:pStyle w:val="note2author"/>
      </w:pPr>
      <w:r w:rsidRPr="0030406D">
        <w:t xml:space="preserve">This section is </w:t>
      </w:r>
      <w:r w:rsidRPr="00DA38F2">
        <w:t>not</w:t>
      </w:r>
      <w:r w:rsidRPr="0030406D">
        <w:t xml:space="preserve"> required.</w:t>
      </w:r>
      <w:r>
        <w:t xml:space="preserve"> If you include this section, do not change the heading style or the text “ACKNOWLEDGMENTS” of the preceding heading. </w:t>
      </w:r>
    </w:p>
    <w:p w14:paraId="1F392F72" w14:textId="77777777" w:rsidR="0067400F" w:rsidRDefault="0067400F" w:rsidP="00D77C73">
      <w:pPr>
        <w:pStyle w:val="PaperBody"/>
      </w:pPr>
      <w:r w:rsidRPr="0030406D">
        <w:t xml:space="preserve">This is the </w:t>
      </w:r>
      <w:r>
        <w:t>text for the acknowledgments</w:t>
      </w:r>
      <w:r w:rsidRPr="0030406D">
        <w:t>.</w:t>
      </w:r>
      <w:r>
        <w:t xml:space="preserve"> </w:t>
      </w:r>
      <w:r w:rsidR="00FF79CA">
        <w:rPr>
          <w:rFonts w:cs="Arial"/>
        </w:rPr>
        <w:t>This paragraph uses the</w:t>
      </w:r>
      <w:r w:rsidR="00FF79CA" w:rsidRPr="0030406D">
        <w:rPr>
          <w:rFonts w:cs="Arial"/>
        </w:rPr>
        <w:t xml:space="preserve"> </w:t>
      </w:r>
      <w:proofErr w:type="spellStart"/>
      <w:r w:rsidR="00FF79CA">
        <w:rPr>
          <w:rFonts w:cs="Arial"/>
        </w:rPr>
        <w:t>PaperB</w:t>
      </w:r>
      <w:r w:rsidR="00FF79CA" w:rsidRPr="0030406D">
        <w:rPr>
          <w:rFonts w:cs="Arial"/>
        </w:rPr>
        <w:t>ody</w:t>
      </w:r>
      <w:proofErr w:type="spellEnd"/>
      <w:r w:rsidR="00FF79CA">
        <w:rPr>
          <w:rFonts w:cs="Arial"/>
        </w:rPr>
        <w:t xml:space="preserve"> style</w:t>
      </w:r>
      <w:r w:rsidR="00FF79CA" w:rsidRPr="0030406D">
        <w:rPr>
          <w:rFonts w:cs="Arial"/>
        </w:rPr>
        <w:t>.</w:t>
      </w:r>
    </w:p>
    <w:p w14:paraId="6FDDF031" w14:textId="77777777" w:rsidR="00F23349" w:rsidRPr="009C1EE5" w:rsidRDefault="00F23349" w:rsidP="00BF3FAC">
      <w:pPr>
        <w:pStyle w:val="Heading1"/>
      </w:pPr>
      <w:bookmarkStart w:id="19" w:name="_Toc272756048"/>
      <w:r w:rsidRPr="009C1EE5">
        <w:t>Recommended Reading</w:t>
      </w:r>
      <w:bookmarkEnd w:id="19"/>
      <w:r w:rsidR="00BF3FAC">
        <w:t xml:space="preserve"> </w:t>
      </w:r>
      <w:r w:rsidR="00BF3FAC" w:rsidRPr="009C1EE5">
        <w:t>&lt;heading 1&gt;</w:t>
      </w:r>
    </w:p>
    <w:p w14:paraId="30548874" w14:textId="77777777" w:rsidR="00E91FAB" w:rsidRDefault="00E91FAB" w:rsidP="00E91FAB">
      <w:pPr>
        <w:pStyle w:val="note2author"/>
      </w:pPr>
      <w:r w:rsidRPr="0030406D">
        <w:t xml:space="preserve">This section is </w:t>
      </w:r>
      <w:r w:rsidRPr="00DA38F2">
        <w:t>not</w:t>
      </w:r>
      <w:r w:rsidRPr="0030406D">
        <w:t xml:space="preserve"> required.</w:t>
      </w:r>
      <w:r>
        <w:t xml:space="preserve"> If you include this section, do not change the heading style or the text “RECOMMENDED READING” of the preceding heading. </w:t>
      </w:r>
    </w:p>
    <w:p w14:paraId="36039F56" w14:textId="77777777" w:rsidR="0067400F" w:rsidRDefault="009A7C34" w:rsidP="0067400F">
      <w:pPr>
        <w:pStyle w:val="note2author"/>
      </w:pPr>
      <w:r w:rsidRPr="0030406D">
        <w:t xml:space="preserve">This is the </w:t>
      </w:r>
      <w:r>
        <w:t>format for recommended reading</w:t>
      </w:r>
      <w:r w:rsidRPr="0030406D">
        <w:t>.</w:t>
      </w:r>
    </w:p>
    <w:p w14:paraId="44046DE0" w14:textId="77777777" w:rsidR="005E7B73" w:rsidRPr="002053FF" w:rsidRDefault="009A7C34" w:rsidP="009A7C34">
      <w:pPr>
        <w:pStyle w:val="ListBullet"/>
        <w:rPr>
          <w:i/>
        </w:rPr>
      </w:pPr>
      <w:r w:rsidRPr="002053FF">
        <w:rPr>
          <w:i/>
        </w:rPr>
        <w:t>Base SAS</w:t>
      </w:r>
      <w:r w:rsidRPr="002053FF">
        <w:rPr>
          <w:i/>
          <w:vertAlign w:val="superscript"/>
        </w:rPr>
        <w:t>®</w:t>
      </w:r>
      <w:r w:rsidRPr="002053FF">
        <w:rPr>
          <w:i/>
        </w:rPr>
        <w:t xml:space="preserve"> Procedures Guide </w:t>
      </w:r>
    </w:p>
    <w:p w14:paraId="78F7F6B9" w14:textId="77777777" w:rsidR="005E7B73" w:rsidRPr="002053FF" w:rsidRDefault="009A7C34" w:rsidP="009A7C34">
      <w:pPr>
        <w:pStyle w:val="ListBullet"/>
        <w:rPr>
          <w:i/>
        </w:rPr>
      </w:pPr>
      <w:r w:rsidRPr="002053FF">
        <w:rPr>
          <w:i/>
        </w:rPr>
        <w:t>SAS</w:t>
      </w:r>
      <w:r w:rsidRPr="002053FF">
        <w:rPr>
          <w:i/>
          <w:vertAlign w:val="superscript"/>
        </w:rPr>
        <w:t>®</w:t>
      </w:r>
      <w:r w:rsidRPr="002053FF">
        <w:rPr>
          <w:i/>
        </w:rPr>
        <w:t xml:space="preserve"> For Dummies</w:t>
      </w:r>
      <w:r w:rsidRPr="002053FF">
        <w:rPr>
          <w:i/>
          <w:vertAlign w:val="superscript"/>
        </w:rPr>
        <w:t>®</w:t>
      </w:r>
      <w:r w:rsidRPr="002053FF">
        <w:rPr>
          <w:i/>
        </w:rPr>
        <w:t xml:space="preserve"> </w:t>
      </w:r>
    </w:p>
    <w:p w14:paraId="5BC11AEE" w14:textId="77777777" w:rsidR="0030406D" w:rsidRPr="009C1EE5" w:rsidRDefault="0030406D" w:rsidP="00BF3FAC">
      <w:pPr>
        <w:pStyle w:val="Heading1"/>
      </w:pPr>
      <w:bookmarkStart w:id="20" w:name="_Toc272756049"/>
      <w:r w:rsidRPr="009C1EE5">
        <w:t>Contact Information</w:t>
      </w:r>
      <w:bookmarkEnd w:id="20"/>
      <w:r w:rsidR="00BF3FAC">
        <w:t xml:space="preserve"> </w:t>
      </w:r>
      <w:r w:rsidR="00BF3FAC" w:rsidRPr="009C1EE5">
        <w:t>&lt;heading 1&gt;</w:t>
      </w:r>
    </w:p>
    <w:p w14:paraId="1A3302E4" w14:textId="77777777" w:rsidR="00E91FAB" w:rsidRDefault="00E91FAB" w:rsidP="00E91FAB">
      <w:pPr>
        <w:pStyle w:val="note2author"/>
      </w:pPr>
      <w:r>
        <w:t>Do not change the heading style or the text “</w:t>
      </w:r>
      <w:r w:rsidR="00624EDE">
        <w:t>CONTACT  INFORMATION</w:t>
      </w:r>
      <w:r>
        <w:t xml:space="preserve">” of the preceding heading. Do not change the text of the following paragraph. Replace all fields that are shown in angle brackets. </w:t>
      </w:r>
    </w:p>
    <w:p w14:paraId="3202A3EB" w14:textId="77777777" w:rsidR="0030406D" w:rsidRPr="0030406D" w:rsidRDefault="0030406D">
      <w:pPr>
        <w:pStyle w:val="PaperBody"/>
        <w:rPr>
          <w:rFonts w:cs="Arial"/>
        </w:rPr>
      </w:pPr>
      <w:r w:rsidRPr="0030406D">
        <w:rPr>
          <w:rFonts w:cs="Arial"/>
        </w:rPr>
        <w:t>Your comments and questions are valued and encouraged.</w:t>
      </w:r>
      <w:r w:rsidR="00762137">
        <w:rPr>
          <w:rFonts w:cs="Arial"/>
        </w:rPr>
        <w:t xml:space="preserve"> </w:t>
      </w:r>
      <w:r w:rsidRPr="0030406D">
        <w:rPr>
          <w:rFonts w:cs="Arial"/>
        </w:rPr>
        <w:t>Contact the author at:</w:t>
      </w:r>
    </w:p>
    <w:p w14:paraId="2A5745F7" w14:textId="77777777" w:rsidR="0030406D" w:rsidRPr="0030406D" w:rsidRDefault="002D309A">
      <w:pPr>
        <w:pStyle w:val="AddressBlock"/>
        <w:rPr>
          <w:rFonts w:cs="Arial"/>
        </w:rPr>
      </w:pPr>
      <w:r>
        <w:rPr>
          <w:rFonts w:cs="Arial"/>
        </w:rPr>
        <w:t>&lt;</w:t>
      </w:r>
      <w:r w:rsidR="0030406D" w:rsidRPr="0030406D">
        <w:rPr>
          <w:rFonts w:cs="Arial"/>
        </w:rPr>
        <w:t>Name</w:t>
      </w:r>
      <w:r>
        <w:rPr>
          <w:rFonts w:cs="Arial"/>
        </w:rPr>
        <w:t>&gt;</w:t>
      </w:r>
      <w:r w:rsidR="00CD4D4C">
        <w:rPr>
          <w:rFonts w:cs="Arial"/>
        </w:rPr>
        <w:t xml:space="preserve"> </w:t>
      </w:r>
    </w:p>
    <w:p w14:paraId="7123D52B" w14:textId="77777777" w:rsidR="0030406D" w:rsidRPr="0030406D" w:rsidRDefault="002D309A">
      <w:pPr>
        <w:pStyle w:val="AddressBlock"/>
        <w:rPr>
          <w:rFonts w:cs="Arial"/>
        </w:rPr>
      </w:pPr>
      <w:r>
        <w:rPr>
          <w:rFonts w:cs="Arial"/>
        </w:rPr>
        <w:t>&lt;</w:t>
      </w:r>
      <w:r w:rsidR="00840BFB">
        <w:rPr>
          <w:rFonts w:cs="Arial"/>
        </w:rPr>
        <w:t>Enterprise</w:t>
      </w:r>
      <w:r>
        <w:rPr>
          <w:rFonts w:cs="Arial"/>
        </w:rPr>
        <w:t xml:space="preserve"> (optional)&gt;</w:t>
      </w:r>
      <w:r w:rsidR="00CD4D4C">
        <w:rPr>
          <w:rFonts w:cs="Arial"/>
        </w:rPr>
        <w:t xml:space="preserve"> </w:t>
      </w:r>
    </w:p>
    <w:p w14:paraId="06B5B48E" w14:textId="77777777" w:rsidR="0030406D" w:rsidRPr="004E3E32" w:rsidRDefault="002D309A" w:rsidP="00895254">
      <w:pPr>
        <w:pStyle w:val="AddressBlock"/>
      </w:pPr>
      <w:r>
        <w:t>&lt;</w:t>
      </w:r>
      <w:r w:rsidR="0030406D" w:rsidRPr="004E3E32">
        <w:t>Phone</w:t>
      </w:r>
      <w:r>
        <w:t xml:space="preserve"> (optional)&gt;</w:t>
      </w:r>
      <w:r w:rsidR="0030406D" w:rsidRPr="004E3E32">
        <w:t xml:space="preserve"> </w:t>
      </w:r>
    </w:p>
    <w:p w14:paraId="03DC6EA7" w14:textId="77777777" w:rsidR="0030406D" w:rsidRPr="0030406D" w:rsidRDefault="002D309A">
      <w:pPr>
        <w:pStyle w:val="AddressBlock"/>
        <w:rPr>
          <w:rFonts w:cs="Arial"/>
        </w:rPr>
      </w:pPr>
      <w:r>
        <w:rPr>
          <w:rFonts w:cs="Arial"/>
        </w:rPr>
        <w:t>&lt;</w:t>
      </w:r>
      <w:r w:rsidR="0030406D" w:rsidRPr="0030406D">
        <w:rPr>
          <w:rFonts w:cs="Arial"/>
        </w:rPr>
        <w:t>E</w:t>
      </w:r>
      <w:r w:rsidR="00840BFB">
        <w:rPr>
          <w:rFonts w:cs="Arial"/>
        </w:rPr>
        <w:t>-</w:t>
      </w:r>
      <w:r w:rsidR="0030406D" w:rsidRPr="0030406D">
        <w:rPr>
          <w:rFonts w:cs="Arial"/>
        </w:rPr>
        <w:t>mail</w:t>
      </w:r>
      <w:r>
        <w:rPr>
          <w:rFonts w:cs="Arial"/>
        </w:rPr>
        <w:t>&gt;</w:t>
      </w:r>
      <w:r w:rsidR="00C16742">
        <w:rPr>
          <w:rFonts w:cs="Arial"/>
        </w:rPr>
        <w:t xml:space="preserve"> </w:t>
      </w:r>
    </w:p>
    <w:p w14:paraId="3A8D9F96" w14:textId="77777777" w:rsidR="0030406D" w:rsidRDefault="002D309A">
      <w:pPr>
        <w:pStyle w:val="AddressBlock"/>
        <w:rPr>
          <w:rFonts w:cs="Arial"/>
        </w:rPr>
      </w:pPr>
      <w:r>
        <w:rPr>
          <w:rFonts w:cs="Arial"/>
        </w:rPr>
        <w:t>&lt;</w:t>
      </w:r>
      <w:r w:rsidR="0030406D" w:rsidRPr="00E47CFC">
        <w:rPr>
          <w:rFonts w:cs="Arial"/>
        </w:rPr>
        <w:t>Web</w:t>
      </w:r>
      <w:r>
        <w:rPr>
          <w:rFonts w:cs="Arial"/>
        </w:rPr>
        <w:t xml:space="preserve"> (optional)</w:t>
      </w:r>
      <w:r w:rsidR="00C16742">
        <w:rPr>
          <w:rFonts w:cs="Arial"/>
        </w:rPr>
        <w:t xml:space="preserve"> </w:t>
      </w:r>
    </w:p>
    <w:p w14:paraId="663009B1" w14:textId="77777777" w:rsidR="00895254" w:rsidRPr="0030406D" w:rsidRDefault="00895254">
      <w:pPr>
        <w:pStyle w:val="AddressBlock"/>
        <w:rPr>
          <w:rFonts w:cs="Arial"/>
        </w:rPr>
      </w:pPr>
    </w:p>
    <w:p w14:paraId="5BF0C116" w14:textId="77777777" w:rsidR="000A39C5" w:rsidRDefault="001A0D72" w:rsidP="00B52F9B">
      <w:pPr>
        <w:pStyle w:val="note2author"/>
        <w:keepNext/>
      </w:pPr>
      <w:r>
        <w:t>The next sentence is</w:t>
      </w:r>
      <w:r w:rsidR="000A39C5">
        <w:t xml:space="preserve"> </w:t>
      </w:r>
      <w:r>
        <w:rPr>
          <w:b/>
        </w:rPr>
        <w:t>optional</w:t>
      </w:r>
      <w:r w:rsidR="000A39C5">
        <w:t xml:space="preserve"> </w:t>
      </w:r>
      <w:r>
        <w:t>and applicable if you are including references to trademarked programs in your paper</w:t>
      </w:r>
      <w:r w:rsidR="00627845">
        <w:t>.</w:t>
      </w:r>
    </w:p>
    <w:p w14:paraId="3E2C5783" w14:textId="77777777" w:rsidR="0030406D" w:rsidRDefault="001A0D72">
      <w:pPr>
        <w:pStyle w:val="PaperBody"/>
        <w:rPr>
          <w:rFonts w:cs="Arial"/>
        </w:rPr>
      </w:pPr>
      <w:r>
        <w:rPr>
          <w:rFonts w:ascii="Calibri" w:hAnsi="Calibri" w:cs="Calibri"/>
          <w:color w:val="000000"/>
          <w:sz w:val="22"/>
          <w:szCs w:val="22"/>
        </w:rPr>
        <w:t xml:space="preserve">Any brand and product names are trademarks of their respective companies. </w:t>
      </w:r>
    </w:p>
    <w:p w14:paraId="4626135B" w14:textId="77777777" w:rsidR="002A7239" w:rsidRDefault="002A7239" w:rsidP="005A3E7F">
      <w:pPr>
        <w:pStyle w:val="note2author"/>
      </w:pPr>
      <w:r>
        <w:t xml:space="preserve">Remember to delete the following instructions and all other text that is highlighted in </w:t>
      </w:r>
      <w:r w:rsidR="00F75FF2">
        <w:t>light tan</w:t>
      </w:r>
      <w:r>
        <w:t>.</w:t>
      </w:r>
    </w:p>
    <w:p w14:paraId="3DC170F0" w14:textId="77777777" w:rsidR="00F33B32" w:rsidRDefault="005E7B73" w:rsidP="00C57397">
      <w:pPr>
        <w:jc w:val="center"/>
      </w:pPr>
      <w:r>
        <w:br w:type="page"/>
      </w:r>
      <w:bookmarkStart w:id="21" w:name="formattedsamples"/>
      <w:bookmarkEnd w:id="21"/>
    </w:p>
    <w:p w14:paraId="411669B9" w14:textId="77777777" w:rsidR="003671F1" w:rsidRPr="00D473C3" w:rsidRDefault="003671F1" w:rsidP="00BF3FAC">
      <w:pPr>
        <w:pStyle w:val="Heading1"/>
      </w:pPr>
      <w:bookmarkStart w:id="22" w:name="_Ref394666512"/>
      <w:bookmarkStart w:id="23" w:name="_Ref394051992"/>
      <w:r w:rsidRPr="00D473C3">
        <w:lastRenderedPageBreak/>
        <w:t>Basic Instruction</w:t>
      </w:r>
      <w:bookmarkStart w:id="24" w:name="basicInstructions"/>
      <w:bookmarkEnd w:id="24"/>
      <w:r w:rsidRPr="00D473C3">
        <w:t>s</w:t>
      </w:r>
      <w:bookmarkEnd w:id="22"/>
      <w:r w:rsidR="001C61DE" w:rsidRPr="00D473C3">
        <w:t xml:space="preserve"> </w:t>
      </w:r>
      <w:bookmarkEnd w:id="23"/>
    </w:p>
    <w:p w14:paraId="13E2C370" w14:textId="77777777" w:rsidR="00380F58" w:rsidRDefault="00380F58" w:rsidP="00380F58">
      <w:pPr>
        <w:pStyle w:val="Heading2"/>
        <w:shd w:val="clear" w:color="auto" w:fill="EEECE1" w:themeFill="background2"/>
      </w:pPr>
      <w:r>
        <w:t>Writing Guidelines</w:t>
      </w:r>
    </w:p>
    <w:p w14:paraId="7D70625F" w14:textId="77777777" w:rsidR="00ED2B7F" w:rsidRDefault="00ED2B7F" w:rsidP="00ED2B7F">
      <w:pPr>
        <w:pStyle w:val="Heading3"/>
        <w:shd w:val="clear" w:color="auto" w:fill="EEECE1" w:themeFill="background2"/>
      </w:pPr>
      <w:r>
        <w:t xml:space="preserve">Writing </w:t>
      </w:r>
      <w:r w:rsidRPr="00E47CFC">
        <w:t>style</w:t>
      </w:r>
    </w:p>
    <w:p w14:paraId="5B7AC9AD" w14:textId="77777777" w:rsidR="00A24434" w:rsidRDefault="00A24434" w:rsidP="00ED2B7F">
      <w:pPr>
        <w:pStyle w:val="note2author"/>
        <w:numPr>
          <w:ilvl w:val="0"/>
          <w:numId w:val="22"/>
        </w:numPr>
      </w:pPr>
      <w:r>
        <w:t>Use active voice. (Use passive voice only if the recipient of the action needs to be emphasized.) For example:</w:t>
      </w:r>
    </w:p>
    <w:p w14:paraId="1097D2BC" w14:textId="77777777" w:rsidR="00ED2B7F" w:rsidRDefault="00A24434" w:rsidP="00A24434">
      <w:pPr>
        <w:pStyle w:val="note2author"/>
        <w:ind w:left="720"/>
      </w:pPr>
      <w:r>
        <w:t>The product creates reports</w:t>
      </w:r>
      <w:r w:rsidRPr="00A24434">
        <w:rPr>
          <w:lang w:val="en"/>
        </w:rPr>
        <w:t>. (active)</w:t>
      </w:r>
      <w:r w:rsidRPr="00A24434">
        <w:rPr>
          <w:lang w:val="en"/>
        </w:rPr>
        <w:br/>
      </w:r>
      <w:r>
        <w:rPr>
          <w:lang w:val="en"/>
        </w:rPr>
        <w:t>Reports</w:t>
      </w:r>
      <w:r w:rsidRPr="00A24434">
        <w:rPr>
          <w:lang w:val="en"/>
        </w:rPr>
        <w:t xml:space="preserve"> </w:t>
      </w:r>
      <w:r>
        <w:rPr>
          <w:lang w:val="en"/>
        </w:rPr>
        <w:t>are created by the product</w:t>
      </w:r>
      <w:r w:rsidRPr="00A24434">
        <w:rPr>
          <w:lang w:val="en"/>
        </w:rPr>
        <w:t>. (passive)</w:t>
      </w:r>
    </w:p>
    <w:p w14:paraId="2B7C2474" w14:textId="77777777" w:rsidR="00ED2B7F" w:rsidRDefault="00ED2B7F" w:rsidP="00ED2B7F">
      <w:pPr>
        <w:pStyle w:val="note2author"/>
        <w:numPr>
          <w:ilvl w:val="0"/>
          <w:numId w:val="22"/>
        </w:numPr>
      </w:pPr>
      <w:r>
        <w:t>Use second person and present tense as much as possible.</w:t>
      </w:r>
      <w:r w:rsidR="00A24434">
        <w:t xml:space="preserve"> For example:</w:t>
      </w:r>
    </w:p>
    <w:p w14:paraId="548F4BC8" w14:textId="77777777" w:rsidR="00A24434" w:rsidRDefault="00A24434" w:rsidP="00A24434">
      <w:pPr>
        <w:pStyle w:val="note2author"/>
        <w:ind w:left="720"/>
      </w:pPr>
      <w:r>
        <w:t>You get accurate results from this product. (second person, present tense)</w:t>
      </w:r>
      <w:r>
        <w:br/>
        <w:t xml:space="preserve">The user </w:t>
      </w:r>
      <w:r w:rsidRPr="00E47CFC">
        <w:t>will get</w:t>
      </w:r>
      <w:r>
        <w:t xml:space="preserve"> accurate results from this product. (future tense)</w:t>
      </w:r>
    </w:p>
    <w:p w14:paraId="185B291A" w14:textId="77777777" w:rsidR="00ED2B7F" w:rsidRDefault="00ED2B7F" w:rsidP="00ED2B7F">
      <w:pPr>
        <w:pStyle w:val="note2author"/>
        <w:numPr>
          <w:ilvl w:val="0"/>
          <w:numId w:val="22"/>
        </w:numPr>
      </w:pPr>
      <w:r>
        <w:t>Run spellcheck, and fix errors in grammar and punctuation.</w:t>
      </w:r>
    </w:p>
    <w:p w14:paraId="7C447E11" w14:textId="77777777" w:rsidR="008B4C07" w:rsidRDefault="008B4C07" w:rsidP="00A57E73">
      <w:pPr>
        <w:pStyle w:val="Heading3"/>
        <w:shd w:val="clear" w:color="auto" w:fill="EEECE1" w:themeFill="background2"/>
      </w:pPr>
      <w:r>
        <w:t xml:space="preserve">Citing </w:t>
      </w:r>
      <w:r w:rsidRPr="00E47CFC">
        <w:t>references</w:t>
      </w:r>
    </w:p>
    <w:p w14:paraId="6AA55825" w14:textId="77777777" w:rsidR="008B4C07" w:rsidRDefault="008B4C07" w:rsidP="008B4C07">
      <w:pPr>
        <w:pStyle w:val="note2author"/>
      </w:pPr>
      <w:r>
        <w:t xml:space="preserve">All published work that is cited in your paper must be listed in the REFERENCES section. </w:t>
      </w:r>
    </w:p>
    <w:p w14:paraId="64337AF3" w14:textId="77777777" w:rsidR="008B4C07" w:rsidRDefault="008B4C07" w:rsidP="008B4C07">
      <w:pPr>
        <w:pStyle w:val="note2author"/>
      </w:pPr>
      <w:r>
        <w:t>If you include text or visuals that were written or developed by someone other than yourself, you must use the following guidelines to cite the sources:</w:t>
      </w:r>
    </w:p>
    <w:p w14:paraId="2600B19E" w14:textId="77777777" w:rsidR="00A57E73" w:rsidRDefault="00A57E73" w:rsidP="00A57E73">
      <w:pPr>
        <w:pStyle w:val="note2author"/>
        <w:numPr>
          <w:ilvl w:val="0"/>
          <w:numId w:val="26"/>
        </w:numPr>
      </w:pPr>
      <w:r w:rsidRPr="00E47CFC">
        <w:t>If</w:t>
      </w:r>
      <w:r>
        <w:t xml:space="preserve"> you use material that is copyrighted, you must mention that you have permission from the copyright holder or the publisher, who might also require you to include a copyright </w:t>
      </w:r>
      <w:r w:rsidRPr="00E47CFC">
        <w:t>notice</w:t>
      </w:r>
      <w:r>
        <w:t xml:space="preserve">. For example: “Reprinted with permission of SAS Institute Inc. from </w:t>
      </w:r>
      <w:r w:rsidRPr="00A57E73">
        <w:rPr>
          <w:i/>
        </w:rPr>
        <w:t>SAS</w:t>
      </w:r>
      <w:r w:rsidRPr="00A57E73">
        <w:rPr>
          <w:i/>
          <w:vertAlign w:val="superscript"/>
        </w:rPr>
        <w:t>®</w:t>
      </w:r>
      <w:r w:rsidRPr="00A57E73">
        <w:rPr>
          <w:i/>
        </w:rPr>
        <w:t xml:space="preserve"> Risk Dimensions</w:t>
      </w:r>
      <w:r w:rsidRPr="00A57E73">
        <w:rPr>
          <w:i/>
          <w:vertAlign w:val="superscript"/>
        </w:rPr>
        <w:t>®</w:t>
      </w:r>
      <w:r w:rsidRPr="00A57E73">
        <w:rPr>
          <w:i/>
        </w:rPr>
        <w:t>: Examples and Exercises</w:t>
      </w:r>
      <w:r>
        <w:t>. Copyright 2004. SAS Institute Inc.”</w:t>
      </w:r>
    </w:p>
    <w:p w14:paraId="03AABF1D" w14:textId="77777777" w:rsidR="00A57E73" w:rsidRPr="008B4C07" w:rsidRDefault="00A57E73" w:rsidP="00A57E73">
      <w:pPr>
        <w:pStyle w:val="note2author"/>
        <w:numPr>
          <w:ilvl w:val="0"/>
          <w:numId w:val="26"/>
        </w:numPr>
      </w:pPr>
      <w:r>
        <w:t xml:space="preserve">If you use information from a previously printed source </w:t>
      </w:r>
      <w:r w:rsidR="00DE22C6">
        <w:t>from</w:t>
      </w:r>
      <w:r>
        <w:t xml:space="preserve"> which you </w:t>
      </w:r>
      <w:r w:rsidRPr="00E47CFC">
        <w:t>haven’t</w:t>
      </w:r>
      <w:r>
        <w:t xml:space="preserve"> requested copyright permission, you must cite the source in parentheses after the paraphrased text. For example: “The minimum variance defines the distance between cluster (Ward 1984, p. 23)</w:t>
      </w:r>
    </w:p>
    <w:p w14:paraId="48725E4D" w14:textId="77777777" w:rsidR="00380F58" w:rsidRDefault="00380F58" w:rsidP="00380F58">
      <w:pPr>
        <w:pStyle w:val="Heading2"/>
        <w:shd w:val="clear" w:color="auto" w:fill="EEECE1" w:themeFill="background2"/>
      </w:pPr>
      <w:r>
        <w:t xml:space="preserve">Tips for </w:t>
      </w:r>
      <w:r w:rsidRPr="00E47CFC">
        <w:t>using</w:t>
      </w:r>
      <w:r>
        <w:t xml:space="preserve"> Word</w:t>
      </w:r>
    </w:p>
    <w:p w14:paraId="66989499" w14:textId="77777777" w:rsidR="003671F1" w:rsidRDefault="001C61DE" w:rsidP="00B52F9B">
      <w:pPr>
        <w:pStyle w:val="note2author"/>
      </w:pPr>
      <w:r>
        <w:t xml:space="preserve">These instructions are written for MS Word 2007 and </w:t>
      </w:r>
      <w:r w:rsidR="00C57397">
        <w:t xml:space="preserve">MS Word </w:t>
      </w:r>
      <w:r>
        <w:t xml:space="preserve">2010. The steps are similar for MS Word 2003. </w:t>
      </w:r>
    </w:p>
    <w:p w14:paraId="0689AF9E" w14:textId="77777777" w:rsidR="003A1539" w:rsidRPr="00D473C3" w:rsidRDefault="003A1539" w:rsidP="00380F58">
      <w:pPr>
        <w:pStyle w:val="Heading3"/>
        <w:shd w:val="clear" w:color="auto" w:fill="EEECE1" w:themeFill="background2"/>
      </w:pPr>
      <w:bookmarkStart w:id="25" w:name="_Ref394060832"/>
      <w:bookmarkStart w:id="26" w:name="_Ref394055323"/>
      <w:bookmarkStart w:id="27" w:name="_Ref394052875"/>
      <w:r w:rsidRPr="00D473C3">
        <w:t xml:space="preserve">To </w:t>
      </w:r>
      <w:r w:rsidRPr="00E47CFC">
        <w:t>select</w:t>
      </w:r>
      <w:r w:rsidRPr="00D473C3">
        <w:t xml:space="preserve"> a </w:t>
      </w:r>
      <w:r w:rsidRPr="00E47CFC">
        <w:t>paragraph</w:t>
      </w:r>
      <w:r w:rsidRPr="00D473C3">
        <w:t xml:space="preserve"> </w:t>
      </w:r>
      <w:r w:rsidRPr="00E47CFC">
        <w:t>s</w:t>
      </w:r>
      <w:r w:rsidR="00FD5D94" w:rsidRPr="00E47CFC">
        <w:t>t</w:t>
      </w:r>
      <w:r w:rsidRPr="00E47CFC">
        <w:t>yle</w:t>
      </w:r>
      <w:bookmarkEnd w:id="25"/>
    </w:p>
    <w:p w14:paraId="6B22E171" w14:textId="77777777" w:rsidR="003A1539" w:rsidRPr="00D473C3" w:rsidRDefault="00C57397" w:rsidP="00D957F9">
      <w:pPr>
        <w:pStyle w:val="note2author"/>
        <w:numPr>
          <w:ilvl w:val="0"/>
          <w:numId w:val="24"/>
        </w:numPr>
      </w:pPr>
      <w:r w:rsidRPr="00D473C3">
        <w:t xml:space="preserve">Click the HOME tab. </w:t>
      </w:r>
      <w:r w:rsidR="003A1539" w:rsidRPr="00D473C3">
        <w:t xml:space="preserve">The </w:t>
      </w:r>
      <w:r w:rsidRPr="00D473C3">
        <w:t xml:space="preserve">most common styles in your document are displayed in the </w:t>
      </w:r>
      <w:r w:rsidR="003A1539" w:rsidRPr="00D473C3">
        <w:t>top ri</w:t>
      </w:r>
      <w:r w:rsidRPr="00D473C3">
        <w:t>ght area of the Microsoft ribbon</w:t>
      </w:r>
      <w:r w:rsidR="003A1539" w:rsidRPr="00D473C3">
        <w:t xml:space="preserve">. </w:t>
      </w:r>
      <w:r w:rsidRPr="00D473C3">
        <w:t xml:space="preserve">If you </w:t>
      </w:r>
      <w:r w:rsidRPr="00E47CFC">
        <w:t>don’t</w:t>
      </w:r>
      <w:r w:rsidRPr="00D473C3">
        <w:t xml:space="preserve"> see a </w:t>
      </w:r>
      <w:r w:rsidRPr="00EB3031">
        <w:t xml:space="preserve">style </w:t>
      </w:r>
      <w:r w:rsidR="00EB3031">
        <w:t xml:space="preserve">that </w:t>
      </w:r>
      <w:r w:rsidRPr="00EB3031">
        <w:t>you want</w:t>
      </w:r>
      <w:r w:rsidRPr="00D473C3">
        <w:t>, click the slanted down arrow at the bottom right corner of the Styles area, and scroll through the list.</w:t>
      </w:r>
      <w:r w:rsidR="00592DB3" w:rsidRPr="00D473C3">
        <w:t xml:space="preserve"> </w:t>
      </w:r>
      <w:r w:rsidRPr="00D473C3">
        <w:t xml:space="preserve">The main styles for this template are headings 1 through 4, </w:t>
      </w:r>
      <w:proofErr w:type="spellStart"/>
      <w:r w:rsidRPr="00D473C3">
        <w:t>PaperBody</w:t>
      </w:r>
      <w:proofErr w:type="spellEnd"/>
      <w:r w:rsidRPr="00D473C3">
        <w:t>, and Caption. Avoid using other styles.</w:t>
      </w:r>
    </w:p>
    <w:p w14:paraId="342F89DD" w14:textId="77777777" w:rsidR="003A1539" w:rsidRPr="00D473C3" w:rsidRDefault="003A1539" w:rsidP="00D957F9">
      <w:pPr>
        <w:pStyle w:val="note2author"/>
        <w:numPr>
          <w:ilvl w:val="0"/>
          <w:numId w:val="24"/>
        </w:numPr>
      </w:pPr>
      <w:r w:rsidRPr="00D473C3">
        <w:t xml:space="preserve">To change a paragraph style, </w:t>
      </w:r>
      <w:r w:rsidR="00C57397" w:rsidRPr="00D473C3">
        <w:t>click the paragraph</w:t>
      </w:r>
      <w:r w:rsidR="00592DB3" w:rsidRPr="00D473C3">
        <w:t xml:space="preserve"> to which</w:t>
      </w:r>
      <w:r w:rsidR="00C57397" w:rsidRPr="00D473C3">
        <w:t xml:space="preserve"> you want to apply a style, and then </w:t>
      </w:r>
      <w:r w:rsidRPr="00D473C3">
        <w:t xml:space="preserve">click the </w:t>
      </w:r>
      <w:r w:rsidRPr="00EB3031">
        <w:t xml:space="preserve">style </w:t>
      </w:r>
      <w:r w:rsidR="00EB3031">
        <w:t xml:space="preserve">that </w:t>
      </w:r>
      <w:r w:rsidRPr="00EB3031">
        <w:t>you want</w:t>
      </w:r>
      <w:r w:rsidR="00C57397" w:rsidRPr="00D473C3">
        <w:t xml:space="preserve"> in the ribbon</w:t>
      </w:r>
      <w:r w:rsidRPr="00D473C3">
        <w:t xml:space="preserve">. </w:t>
      </w:r>
    </w:p>
    <w:p w14:paraId="1EC8A6A6" w14:textId="77777777" w:rsidR="003A1539" w:rsidRPr="00D473C3" w:rsidRDefault="00592DB3" w:rsidP="00D957F9">
      <w:pPr>
        <w:pStyle w:val="note2author"/>
        <w:numPr>
          <w:ilvl w:val="0"/>
          <w:numId w:val="24"/>
        </w:numPr>
      </w:pPr>
      <w:proofErr w:type="spellStart"/>
      <w:r w:rsidRPr="00D473C3">
        <w:t>PaperBody</w:t>
      </w:r>
      <w:proofErr w:type="spellEnd"/>
      <w:r w:rsidRPr="00D473C3">
        <w:t xml:space="preserve"> (used for most text)  </w:t>
      </w:r>
      <w:r w:rsidR="003A1539" w:rsidRPr="00D473C3">
        <w:t xml:space="preserve">is automatically applied when you press Enter at the end of </w:t>
      </w:r>
      <w:r w:rsidR="00C57397" w:rsidRPr="00D473C3">
        <w:t>any h</w:t>
      </w:r>
      <w:r w:rsidR="003A1539" w:rsidRPr="00D473C3">
        <w:t>eading</w:t>
      </w:r>
      <w:r w:rsidR="00C57397" w:rsidRPr="00D473C3">
        <w:t xml:space="preserve"> style</w:t>
      </w:r>
      <w:r w:rsidR="003A1539" w:rsidRPr="00D473C3">
        <w:t xml:space="preserve"> or </w:t>
      </w:r>
      <w:r w:rsidR="00C57397" w:rsidRPr="00D473C3">
        <w:t xml:space="preserve">the </w:t>
      </w:r>
      <w:r w:rsidR="003A1539" w:rsidRPr="00D473C3">
        <w:t>Caption style.</w:t>
      </w:r>
    </w:p>
    <w:p w14:paraId="12ADED19" w14:textId="77777777" w:rsidR="00F33B32" w:rsidRDefault="00566D3C" w:rsidP="00D473C3">
      <w:pPr>
        <w:pStyle w:val="Heading3"/>
        <w:shd w:val="clear" w:color="auto" w:fill="EEECE1" w:themeFill="background2"/>
      </w:pPr>
      <w:bookmarkStart w:id="28" w:name="_Ref394059328"/>
      <w:r w:rsidRPr="00D473C3">
        <w:t xml:space="preserve">To </w:t>
      </w:r>
      <w:r w:rsidRPr="00E47CFC">
        <w:t>insert</w:t>
      </w:r>
      <w:r w:rsidRPr="00D473C3">
        <w:t xml:space="preserve"> a </w:t>
      </w:r>
      <w:r w:rsidRPr="00E47CFC">
        <w:t>caption</w:t>
      </w:r>
      <w:bookmarkEnd w:id="26"/>
      <w:bookmarkEnd w:id="27"/>
      <w:bookmarkEnd w:id="28"/>
    </w:p>
    <w:p w14:paraId="356D93CD" w14:textId="77777777" w:rsidR="00566D3C" w:rsidRDefault="00566D3C" w:rsidP="00B52F9B">
      <w:pPr>
        <w:pStyle w:val="note2author"/>
        <w:keepNext/>
        <w:numPr>
          <w:ilvl w:val="0"/>
          <w:numId w:val="16"/>
        </w:numPr>
      </w:pPr>
      <w:r>
        <w:t xml:space="preserve">Click </w:t>
      </w:r>
      <w:r w:rsidR="003A1539">
        <w:rPr>
          <w:b/>
        </w:rPr>
        <w:t>REFERENCES</w:t>
      </w:r>
      <w:r w:rsidR="003A1539">
        <w:t xml:space="preserve"> </w:t>
      </w:r>
      <w:r>
        <w:t>on the main Word menu.</w:t>
      </w:r>
    </w:p>
    <w:p w14:paraId="47CBF065" w14:textId="77777777" w:rsidR="00566D3C" w:rsidRDefault="00566D3C" w:rsidP="00417FBF">
      <w:pPr>
        <w:pStyle w:val="note2author"/>
        <w:numPr>
          <w:ilvl w:val="0"/>
          <w:numId w:val="16"/>
        </w:numPr>
      </w:pPr>
      <w:r>
        <w:t xml:space="preserve">Click </w:t>
      </w:r>
      <w:r w:rsidRPr="00417FBF">
        <w:rPr>
          <w:b/>
        </w:rPr>
        <w:t>Insert Caption</w:t>
      </w:r>
      <w:r>
        <w:t>.</w:t>
      </w:r>
    </w:p>
    <w:p w14:paraId="75D2331F" w14:textId="77777777" w:rsidR="00566D3C" w:rsidRDefault="00566D3C" w:rsidP="00417FBF">
      <w:pPr>
        <w:pStyle w:val="note2author"/>
        <w:numPr>
          <w:ilvl w:val="0"/>
          <w:numId w:val="16"/>
        </w:numPr>
      </w:pPr>
      <w:r>
        <w:t xml:space="preserve">Select the </w:t>
      </w:r>
      <w:r w:rsidRPr="00417FBF">
        <w:rPr>
          <w:b/>
        </w:rPr>
        <w:t>Label</w:t>
      </w:r>
      <w:r>
        <w:t xml:space="preserve"> </w:t>
      </w:r>
      <w:r w:rsidRPr="00EB3031">
        <w:t xml:space="preserve">type </w:t>
      </w:r>
      <w:r w:rsidR="00EB3031">
        <w:t xml:space="preserve">that </w:t>
      </w:r>
      <w:r w:rsidRPr="00EB3031">
        <w:t>you want</w:t>
      </w:r>
      <w:r>
        <w:t>.</w:t>
      </w:r>
    </w:p>
    <w:p w14:paraId="1C0023B3" w14:textId="77777777" w:rsidR="00566D3C" w:rsidRDefault="00566D3C" w:rsidP="00417FBF">
      <w:pPr>
        <w:pStyle w:val="note2author"/>
        <w:numPr>
          <w:ilvl w:val="0"/>
          <w:numId w:val="16"/>
        </w:numPr>
      </w:pPr>
      <w:r>
        <w:t xml:space="preserve">Click </w:t>
      </w:r>
      <w:r w:rsidRPr="00417FBF">
        <w:rPr>
          <w:b/>
        </w:rPr>
        <w:t>OK</w:t>
      </w:r>
      <w:r>
        <w:t>.</w:t>
      </w:r>
    </w:p>
    <w:p w14:paraId="4C66522F" w14:textId="77777777" w:rsidR="00566D3C" w:rsidRDefault="00566D3C" w:rsidP="00D473C3">
      <w:pPr>
        <w:pStyle w:val="Heading3"/>
        <w:shd w:val="clear" w:color="auto" w:fill="EEECE1" w:themeFill="background2"/>
      </w:pPr>
      <w:bookmarkStart w:id="29" w:name="_Ref394058238"/>
      <w:r w:rsidRPr="00D473C3">
        <w:t xml:space="preserve">To </w:t>
      </w:r>
      <w:r w:rsidRPr="00E47CFC">
        <w:t>insert</w:t>
      </w:r>
      <w:r w:rsidRPr="00D473C3">
        <w:t xml:space="preserve"> a </w:t>
      </w:r>
      <w:r w:rsidRPr="00E47CFC">
        <w:t>cross-reference</w:t>
      </w:r>
      <w:bookmarkEnd w:id="29"/>
    </w:p>
    <w:p w14:paraId="0C6BABD8" w14:textId="77777777" w:rsidR="00566D3C" w:rsidRDefault="00566D3C" w:rsidP="00B52F9B">
      <w:pPr>
        <w:pStyle w:val="note2author"/>
        <w:keepNext/>
        <w:numPr>
          <w:ilvl w:val="0"/>
          <w:numId w:val="17"/>
        </w:numPr>
      </w:pPr>
      <w:r>
        <w:t xml:space="preserve">Click </w:t>
      </w:r>
      <w:r w:rsidR="003A1539">
        <w:rPr>
          <w:b/>
        </w:rPr>
        <w:t>REFERENCES</w:t>
      </w:r>
      <w:r w:rsidR="003A1539">
        <w:t xml:space="preserve"> </w:t>
      </w:r>
      <w:r>
        <w:t>on the main Word menu.</w:t>
      </w:r>
    </w:p>
    <w:p w14:paraId="19AC3DFC" w14:textId="77777777" w:rsidR="00566D3C" w:rsidRDefault="00566D3C" w:rsidP="00417FBF">
      <w:pPr>
        <w:pStyle w:val="note2author"/>
        <w:numPr>
          <w:ilvl w:val="0"/>
          <w:numId w:val="17"/>
        </w:numPr>
      </w:pPr>
      <w:r>
        <w:t xml:space="preserve">Click </w:t>
      </w:r>
      <w:r w:rsidRPr="00417FBF">
        <w:rPr>
          <w:b/>
        </w:rPr>
        <w:t>Cross-reference</w:t>
      </w:r>
      <w:r>
        <w:t>.</w:t>
      </w:r>
    </w:p>
    <w:p w14:paraId="7FD2AF14" w14:textId="77777777" w:rsidR="00566D3C" w:rsidRDefault="00566D3C" w:rsidP="00417FBF">
      <w:pPr>
        <w:pStyle w:val="note2author"/>
        <w:numPr>
          <w:ilvl w:val="0"/>
          <w:numId w:val="17"/>
        </w:numPr>
      </w:pPr>
      <w:r>
        <w:t xml:space="preserve">In the </w:t>
      </w:r>
      <w:r w:rsidRPr="00417FBF">
        <w:rPr>
          <w:b/>
        </w:rPr>
        <w:t>Reference type</w:t>
      </w:r>
      <w:r>
        <w:t xml:space="preserve"> list box, select </w:t>
      </w:r>
      <w:r w:rsidR="000B3956">
        <w:t xml:space="preserve">Heading, </w:t>
      </w:r>
      <w:r>
        <w:t>Figure, Table, Display, or Output.</w:t>
      </w:r>
    </w:p>
    <w:p w14:paraId="50939DDB" w14:textId="77777777" w:rsidR="000B3956" w:rsidRDefault="000B3956" w:rsidP="00417FBF">
      <w:pPr>
        <w:pStyle w:val="note2author"/>
        <w:numPr>
          <w:ilvl w:val="0"/>
          <w:numId w:val="17"/>
        </w:numPr>
      </w:pPr>
      <w:r>
        <w:t xml:space="preserve">For a </w:t>
      </w:r>
      <w:r w:rsidR="00C57397">
        <w:t>h</w:t>
      </w:r>
      <w:r>
        <w:t>eading:</w:t>
      </w:r>
    </w:p>
    <w:p w14:paraId="4A1BC3AF" w14:textId="77777777" w:rsidR="000B3956" w:rsidRDefault="000B3956" w:rsidP="005A3E7F">
      <w:pPr>
        <w:pStyle w:val="note2author"/>
        <w:numPr>
          <w:ilvl w:val="1"/>
          <w:numId w:val="17"/>
        </w:numPr>
      </w:pPr>
      <w:r>
        <w:t xml:space="preserve">In the </w:t>
      </w:r>
      <w:r w:rsidRPr="000B3956">
        <w:rPr>
          <w:b/>
        </w:rPr>
        <w:t xml:space="preserve">For which </w:t>
      </w:r>
      <w:r>
        <w:rPr>
          <w:b/>
        </w:rPr>
        <w:t>heading</w:t>
      </w:r>
      <w:r>
        <w:t xml:space="preserve"> list, select the </w:t>
      </w:r>
      <w:r w:rsidRPr="00EB3031">
        <w:t xml:space="preserve">heading </w:t>
      </w:r>
      <w:r w:rsidR="00EB3031">
        <w:t xml:space="preserve">that </w:t>
      </w:r>
      <w:r w:rsidRPr="00EB3031">
        <w:t>you want</w:t>
      </w:r>
      <w:r>
        <w:t>.</w:t>
      </w:r>
    </w:p>
    <w:p w14:paraId="262EE459" w14:textId="77777777" w:rsidR="000B3956" w:rsidRDefault="000B3956" w:rsidP="005A3E7F">
      <w:pPr>
        <w:pStyle w:val="note2author"/>
        <w:numPr>
          <w:ilvl w:val="1"/>
          <w:numId w:val="17"/>
        </w:numPr>
      </w:pPr>
      <w:r>
        <w:lastRenderedPageBreak/>
        <w:t xml:space="preserve">From the </w:t>
      </w:r>
      <w:r w:rsidRPr="000B3956">
        <w:rPr>
          <w:b/>
        </w:rPr>
        <w:t>Insert reference to</w:t>
      </w:r>
      <w:r>
        <w:t xml:space="preserve"> list, select </w:t>
      </w:r>
      <w:r>
        <w:rPr>
          <w:b/>
        </w:rPr>
        <w:t>Heading text.</w:t>
      </w:r>
    </w:p>
    <w:p w14:paraId="6FFAE0A7" w14:textId="77777777" w:rsidR="000B3956" w:rsidRDefault="000B3956" w:rsidP="000B3956">
      <w:pPr>
        <w:pStyle w:val="note2author"/>
        <w:numPr>
          <w:ilvl w:val="0"/>
          <w:numId w:val="17"/>
        </w:numPr>
      </w:pPr>
      <w:r>
        <w:t xml:space="preserve">For a </w:t>
      </w:r>
      <w:r w:rsidR="00C57397">
        <w:t>f</w:t>
      </w:r>
      <w:r>
        <w:t xml:space="preserve">igure, </w:t>
      </w:r>
      <w:r w:rsidR="00C57397">
        <w:t>t</w:t>
      </w:r>
      <w:r>
        <w:t xml:space="preserve">able, </w:t>
      </w:r>
      <w:r w:rsidR="00C57397">
        <w:t>d</w:t>
      </w:r>
      <w:r>
        <w:t xml:space="preserve">isplay, or </w:t>
      </w:r>
      <w:r w:rsidR="00C57397">
        <w:t>o</w:t>
      </w:r>
      <w:r>
        <w:t>utput:</w:t>
      </w:r>
    </w:p>
    <w:p w14:paraId="06895AF6" w14:textId="77777777" w:rsidR="000B3956" w:rsidRDefault="000B3956" w:rsidP="000B3956">
      <w:pPr>
        <w:pStyle w:val="note2author"/>
        <w:numPr>
          <w:ilvl w:val="1"/>
          <w:numId w:val="17"/>
        </w:numPr>
      </w:pPr>
      <w:r>
        <w:t xml:space="preserve">In the </w:t>
      </w:r>
      <w:r w:rsidRPr="000B3956">
        <w:rPr>
          <w:b/>
        </w:rPr>
        <w:t>For which caption</w:t>
      </w:r>
      <w:r>
        <w:t xml:space="preserve"> list, select the </w:t>
      </w:r>
      <w:r w:rsidRPr="00EB3031">
        <w:t xml:space="preserve">caption </w:t>
      </w:r>
      <w:r w:rsidR="00EB3031">
        <w:t xml:space="preserve">that </w:t>
      </w:r>
      <w:r w:rsidRPr="00EB3031">
        <w:t>you want</w:t>
      </w:r>
      <w:r>
        <w:t>.</w:t>
      </w:r>
    </w:p>
    <w:p w14:paraId="5E733F3F" w14:textId="77777777" w:rsidR="000B3956" w:rsidRDefault="000B3956" w:rsidP="000B3956">
      <w:pPr>
        <w:pStyle w:val="note2author"/>
        <w:numPr>
          <w:ilvl w:val="1"/>
          <w:numId w:val="17"/>
        </w:numPr>
      </w:pPr>
      <w:r>
        <w:t xml:space="preserve">From the </w:t>
      </w:r>
      <w:r w:rsidRPr="000B3956">
        <w:rPr>
          <w:b/>
        </w:rPr>
        <w:t>Insert reference to</w:t>
      </w:r>
      <w:r>
        <w:t xml:space="preserve"> list, select </w:t>
      </w:r>
      <w:r w:rsidRPr="000B3956">
        <w:rPr>
          <w:b/>
        </w:rPr>
        <w:t>Only label and number</w:t>
      </w:r>
      <w:r w:rsidR="00C57397" w:rsidRPr="00C57397">
        <w:t>.</w:t>
      </w:r>
    </w:p>
    <w:p w14:paraId="064E305A" w14:textId="77777777" w:rsidR="00655AF9" w:rsidRDefault="00655AF9" w:rsidP="00D473C3">
      <w:pPr>
        <w:pStyle w:val="Heading3"/>
        <w:shd w:val="clear" w:color="auto" w:fill="EEECE1" w:themeFill="background2"/>
      </w:pPr>
      <w:bookmarkStart w:id="30" w:name="_Ref394053493"/>
      <w:r w:rsidRPr="00D473C3">
        <w:t xml:space="preserve">To </w:t>
      </w:r>
      <w:r w:rsidRPr="00E47CFC">
        <w:t>insert</w:t>
      </w:r>
      <w:r w:rsidRPr="00D473C3">
        <w:t xml:space="preserve"> a </w:t>
      </w:r>
      <w:r w:rsidRPr="00E47CFC">
        <w:t>g</w:t>
      </w:r>
      <w:bookmarkStart w:id="31" w:name="thelastpage"/>
      <w:bookmarkEnd w:id="31"/>
      <w:r w:rsidRPr="00E47CFC">
        <w:t>raphic</w:t>
      </w:r>
      <w:r w:rsidRPr="00D473C3">
        <w:t xml:space="preserve"> from a </w:t>
      </w:r>
      <w:r w:rsidRPr="00E47CFC">
        <w:t>file</w:t>
      </w:r>
      <w:bookmarkEnd w:id="30"/>
    </w:p>
    <w:p w14:paraId="00A1A5B8" w14:textId="77777777" w:rsidR="00655AF9" w:rsidRDefault="00655AF9" w:rsidP="00417FBF">
      <w:pPr>
        <w:pStyle w:val="note2author"/>
        <w:numPr>
          <w:ilvl w:val="0"/>
          <w:numId w:val="21"/>
        </w:numPr>
      </w:pPr>
      <w:r>
        <w:t xml:space="preserve">Click </w:t>
      </w:r>
      <w:r w:rsidR="00212D05">
        <w:rPr>
          <w:b/>
        </w:rPr>
        <w:t>INSERT</w:t>
      </w:r>
      <w:r>
        <w:t xml:space="preserve"> on the main Word menu.</w:t>
      </w:r>
    </w:p>
    <w:p w14:paraId="545F4016" w14:textId="77777777" w:rsidR="00655AF9" w:rsidRDefault="00655AF9" w:rsidP="00417FBF">
      <w:pPr>
        <w:pStyle w:val="note2author"/>
        <w:numPr>
          <w:ilvl w:val="0"/>
          <w:numId w:val="21"/>
        </w:numPr>
      </w:pPr>
      <w:r>
        <w:t xml:space="preserve">Click </w:t>
      </w:r>
      <w:r w:rsidRPr="00417FBF">
        <w:rPr>
          <w:b/>
        </w:rPr>
        <w:t>Picture</w:t>
      </w:r>
      <w:r>
        <w:t>.</w:t>
      </w:r>
    </w:p>
    <w:p w14:paraId="652A6754" w14:textId="77777777" w:rsidR="00655AF9" w:rsidRDefault="00655AF9" w:rsidP="00417FBF">
      <w:pPr>
        <w:pStyle w:val="note2author"/>
        <w:numPr>
          <w:ilvl w:val="0"/>
          <w:numId w:val="21"/>
        </w:numPr>
      </w:pPr>
      <w:r>
        <w:t xml:space="preserve">In the Insert Picture dialog box, navigate to the </w:t>
      </w:r>
      <w:r w:rsidRPr="00EB3031">
        <w:t xml:space="preserve">file </w:t>
      </w:r>
      <w:r w:rsidR="00EB3031">
        <w:t xml:space="preserve">that </w:t>
      </w:r>
      <w:r w:rsidRPr="00EB3031">
        <w:t>you want</w:t>
      </w:r>
      <w:r>
        <w:t xml:space="preserve"> to insert. </w:t>
      </w:r>
    </w:p>
    <w:p w14:paraId="26CAF6EE" w14:textId="77777777" w:rsidR="00655AF9" w:rsidRDefault="00655AF9" w:rsidP="00417FBF">
      <w:pPr>
        <w:pStyle w:val="note2author"/>
        <w:numPr>
          <w:ilvl w:val="0"/>
          <w:numId w:val="21"/>
        </w:numPr>
      </w:pPr>
      <w:r>
        <w:t xml:space="preserve">When the name of the </w:t>
      </w:r>
      <w:r w:rsidRPr="00EB3031">
        <w:t xml:space="preserve">file </w:t>
      </w:r>
      <w:r w:rsidR="00EB3031">
        <w:t xml:space="preserve">that </w:t>
      </w:r>
      <w:r w:rsidRPr="00EB3031">
        <w:t>you want</w:t>
      </w:r>
      <w:r>
        <w:t xml:space="preserve"> to insert is displayed in the </w:t>
      </w:r>
      <w:r w:rsidRPr="00E47CFC">
        <w:rPr>
          <w:b/>
        </w:rPr>
        <w:t>File name</w:t>
      </w:r>
      <w:r>
        <w:t xml:space="preserve"> </w:t>
      </w:r>
      <w:r w:rsidR="006A03BD">
        <w:t xml:space="preserve">box, click </w:t>
      </w:r>
      <w:r w:rsidR="006A03BD" w:rsidRPr="00417FBF">
        <w:rPr>
          <w:b/>
        </w:rPr>
        <w:t>Insert</w:t>
      </w:r>
      <w:r w:rsidR="006A03BD">
        <w:t>.</w:t>
      </w:r>
    </w:p>
    <w:sectPr w:rsidR="00655AF9" w:rsidSect="00525530">
      <w:headerReference w:type="default" r:id="rId17"/>
      <w:footerReference w:type="default" r:id="rId18"/>
      <w:footerReference w:type="first" r:id="rId19"/>
      <w:endnotePr>
        <w:numFmt w:val="decimal"/>
      </w:endnotePr>
      <w:type w:val="continuous"/>
      <w:pgSz w:w="12240" w:h="15840" w:code="1"/>
      <w:pgMar w:top="1440" w:right="1440" w:bottom="1440" w:left="1440" w:header="720" w:footer="720" w:gutter="0"/>
      <w:cols w:space="720"/>
      <w:titlePg/>
      <w:docGrid w:linePitch="245"/>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188670F" w14:textId="77777777" w:rsidR="00ED594D" w:rsidRDefault="00ED594D">
      <w:r>
        <w:separator/>
      </w:r>
    </w:p>
  </w:endnote>
  <w:endnote w:type="continuationSeparator" w:id="0">
    <w:p w14:paraId="41257D42" w14:textId="77777777" w:rsidR="00ED594D" w:rsidRDefault="00ED594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rial Narrow">
    <w:panose1 w:val="020B0606020202030204"/>
    <w:charset w:val="00"/>
    <w:family w:val="swiss"/>
    <w:pitch w:val="variable"/>
    <w:sig w:usb0="00000287" w:usb1="00000800" w:usb2="00000000" w:usb3="00000000" w:csb0="0000009F" w:csb1="00000000"/>
    <w:embedRegular r:id="rId1" w:fontKey="{8C8C9F2C-A4A5-4BCD-9AF1-AF286BBA5555}"/>
  </w:font>
  <w:font w:name="Helvetica">
    <w:panose1 w:val="020B0604020202020204"/>
    <w:charset w:val="00"/>
    <w:family w:val="swiss"/>
    <w:pitch w:val="variable"/>
    <w:sig w:usb0="E0002EFF" w:usb1="C000785B" w:usb2="00000009" w:usb3="00000000" w:csb0="000001FF" w:csb1="00000000"/>
    <w:embedRegular r:id="rId2" w:fontKey="{A153C9F1-2BB1-4B0C-83BF-ED0C50434174}"/>
    <w:embedBold r:id="rId3" w:fontKey="{EDDEAA75-6778-4D32-BF5B-B3A5D2BA9A66}"/>
  </w:font>
  <w:font w:name="Tahoma">
    <w:panose1 w:val="020B0604030504040204"/>
    <w:charset w:val="00"/>
    <w:family w:val="swiss"/>
    <w:pitch w:val="variable"/>
    <w:sig w:usb0="E1002EFF" w:usb1="C000605B" w:usb2="00000029" w:usb3="00000000" w:csb0="000101FF" w:csb1="00000000"/>
    <w:embedRegular r:id="rId4" w:fontKey="{78E1DAD6-7294-4144-ACA0-0075AAC8F02B}"/>
    <w:embedBold r:id="rId5" w:fontKey="{DAAE278F-7FBD-4091-9E69-2E84EF7F06E2}"/>
  </w:font>
  <w:font w:name="Book Antiqua">
    <w:panose1 w:val="02040602050305030304"/>
    <w:charset w:val="00"/>
    <w:family w:val="roman"/>
    <w:pitch w:val="variable"/>
    <w:sig w:usb0="00000287" w:usb1="00000000" w:usb2="00000000" w:usb3="00000000" w:csb0="0000009F" w:csb1="00000000"/>
    <w:embedRegular r:id="rId6" w:fontKey="{73119DF2-F5BB-4C62-9CEA-B917E721432B}"/>
    <w:embedBold r:id="rId7" w:fontKey="{5F1AC740-B6DB-452C-8B7F-0149AB279F6A}"/>
    <w:embedItalic r:id="rId8" w:fontKey="{A1048DB4-0D71-4C95-A89E-6249D184E919}"/>
  </w:font>
  <w:font w:name="Cambria">
    <w:panose1 w:val="02040503050406030204"/>
    <w:charset w:val="00"/>
    <w:family w:val="roman"/>
    <w:pitch w:val="variable"/>
    <w:sig w:usb0="E00006FF" w:usb1="420024FF" w:usb2="02000000" w:usb3="00000000" w:csb0="0000019F" w:csb1="00000000"/>
    <w:embedRegular r:id="rId9" w:fontKey="{8850AFED-0FC3-417C-8D30-6CADAD0B8A66}"/>
    <w:embedBold r:id="rId10" w:fontKey="{01EFE57A-F2FA-41AB-BED1-C245E7BA9664}"/>
  </w:font>
  <w:font w:name="MS Gothic">
    <w:altName w:val="ＭＳ ゴシック"/>
    <w:panose1 w:val="020B0609070205080204"/>
    <w:charset w:val="80"/>
    <w:family w:val="modern"/>
    <w:pitch w:val="fixed"/>
    <w:sig w:usb0="E00002FF" w:usb1="6AC7FDFB" w:usb2="08000012" w:usb3="00000000" w:csb0="0002009F" w:csb1="00000000"/>
  </w:font>
  <w:font w:name="Courier Std">
    <w:altName w:val="Cambria"/>
    <w:panose1 w:val="00000000000000000000"/>
    <w:charset w:val="00"/>
    <w:family w:val="modern"/>
    <w:notTrueType/>
    <w:pitch w:val="fixed"/>
    <w:sig w:usb0="00000003" w:usb1="00000000" w:usb2="00000000" w:usb3="00000000" w:csb0="00000001" w:csb1="00000000"/>
  </w:font>
  <w:font w:name="NimbusRomNo9L-Regu">
    <w:altName w:val="Calibri"/>
    <w:panose1 w:val="00000000000000000000"/>
    <w:charset w:val="00"/>
    <w:family w:val="auto"/>
    <w:notTrueType/>
    <w:pitch w:val="default"/>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embedRegular r:id="rId11" w:fontKey="{EA3E8E98-B229-473E-8419-41760EAFC588}"/>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1E1B8DA" w14:textId="77777777" w:rsidR="003A1539" w:rsidRDefault="003A1539">
    <w:pPr>
      <w:pStyle w:val="Footer"/>
      <w:widowControl/>
      <w:jc w:val="center"/>
    </w:pPr>
    <w:r>
      <w:rPr>
        <w:rStyle w:val="PageNumber"/>
      </w:rPr>
      <w:fldChar w:fldCharType="begin"/>
    </w:r>
    <w:r>
      <w:rPr>
        <w:rStyle w:val="PageNumber"/>
      </w:rPr>
      <w:instrText xml:space="preserve">page </w:instrText>
    </w:r>
    <w:r>
      <w:rPr>
        <w:rStyle w:val="PageNumber"/>
      </w:rPr>
      <w:fldChar w:fldCharType="separate"/>
    </w:r>
    <w:r w:rsidR="00BA236C">
      <w:rPr>
        <w:rStyle w:val="PageNumber"/>
        <w:noProof/>
      </w:rPr>
      <w:t>2</w:t>
    </w:r>
    <w:r>
      <w:rPr>
        <w:rStyle w:val="PageNumber"/>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22DA209" w14:textId="77777777" w:rsidR="003A1539" w:rsidRDefault="003A1539">
    <w:pPr>
      <w:pStyle w:val="Footer"/>
      <w:jc w:val="center"/>
      <w:rPr>
        <w:rFonts w:cs="Arial"/>
      </w:rPr>
    </w:pPr>
    <w:r>
      <w:rPr>
        <w:rFonts w:cs="Arial"/>
        <w:snapToGrid w:val="0"/>
      </w:rPr>
      <w:fldChar w:fldCharType="begin"/>
    </w:r>
    <w:r>
      <w:rPr>
        <w:rFonts w:cs="Arial"/>
        <w:snapToGrid w:val="0"/>
      </w:rPr>
      <w:instrText xml:space="preserve"> PAGE </w:instrText>
    </w:r>
    <w:r>
      <w:rPr>
        <w:rFonts w:cs="Arial"/>
        <w:snapToGrid w:val="0"/>
      </w:rPr>
      <w:fldChar w:fldCharType="separate"/>
    </w:r>
    <w:r w:rsidR="00BA236C">
      <w:rPr>
        <w:rFonts w:cs="Arial"/>
        <w:noProof/>
        <w:snapToGrid w:val="0"/>
      </w:rPr>
      <w:t>1</w:t>
    </w:r>
    <w:r>
      <w:rPr>
        <w:rFonts w:cs="Arial"/>
        <w:snapToGrid w:val="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61A09D3" w14:textId="77777777" w:rsidR="00ED594D" w:rsidRDefault="00ED594D">
      <w:r>
        <w:separator/>
      </w:r>
    </w:p>
  </w:footnote>
  <w:footnote w:type="continuationSeparator" w:id="0">
    <w:p w14:paraId="494DD493" w14:textId="77777777" w:rsidR="00ED594D" w:rsidRDefault="00ED594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929721D" w14:textId="77777777" w:rsidR="00525530" w:rsidRPr="00525530" w:rsidRDefault="00525530" w:rsidP="00525530">
    <w:pPr>
      <w:widowControl/>
      <w:spacing w:after="0"/>
      <w:rPr>
        <w:rFonts w:ascii="Arial Narrow" w:hAnsi="Arial Narrow" w:cs="Arial"/>
        <w:szCs w:val="18"/>
      </w:rPr>
    </w:pPr>
  </w:p>
  <w:p w14:paraId="760BAC68" w14:textId="77777777" w:rsidR="00525530" w:rsidRDefault="0052553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E2D0FFAA"/>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0EA0692E"/>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C3E846D2"/>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9BEAE3C0"/>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45BEDC76"/>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7A605368"/>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8540858A"/>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D286F2DC"/>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51547180"/>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3006CD32"/>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04A3699"/>
    <w:multiLevelType w:val="hybridMultilevel"/>
    <w:tmpl w:val="9118E5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F7B1E25"/>
    <w:multiLevelType w:val="hybridMultilevel"/>
    <w:tmpl w:val="16A8A84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0774BE4"/>
    <w:multiLevelType w:val="hybridMultilevel"/>
    <w:tmpl w:val="4A58A8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2271EC9"/>
    <w:multiLevelType w:val="hybridMultilevel"/>
    <w:tmpl w:val="A7D4D880"/>
    <w:lvl w:ilvl="0" w:tplc="346216D8">
      <w:start w:val="1"/>
      <w:numFmt w:val="bullet"/>
      <w:pStyle w:val="Bullet1"/>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50A512E"/>
    <w:multiLevelType w:val="hybridMultilevel"/>
    <w:tmpl w:val="3622FF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82212D9"/>
    <w:multiLevelType w:val="hybridMultilevel"/>
    <w:tmpl w:val="664CCBC8"/>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8872A6B"/>
    <w:multiLevelType w:val="hybridMultilevel"/>
    <w:tmpl w:val="E9D8CA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0504FFE"/>
    <w:multiLevelType w:val="hybridMultilevel"/>
    <w:tmpl w:val="13CCBA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28C0BB6"/>
    <w:multiLevelType w:val="hybridMultilevel"/>
    <w:tmpl w:val="895AE6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17C776F"/>
    <w:multiLevelType w:val="hybridMultilevel"/>
    <w:tmpl w:val="45BA4298"/>
    <w:lvl w:ilvl="0" w:tplc="0409000F">
      <w:start w:val="1"/>
      <w:numFmt w:val="decimal"/>
      <w:lvlText w:val="%1."/>
      <w:lvlJc w:val="left"/>
      <w:pPr>
        <w:ind w:left="864" w:hanging="360"/>
      </w:p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20" w15:restartNumberingAfterBreak="0">
    <w:nsid w:val="5B9366B9"/>
    <w:multiLevelType w:val="hybridMultilevel"/>
    <w:tmpl w:val="4928FB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2BB7086"/>
    <w:multiLevelType w:val="hybridMultilevel"/>
    <w:tmpl w:val="0554BE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3382A1A"/>
    <w:multiLevelType w:val="hybridMultilevel"/>
    <w:tmpl w:val="AEE2B7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BA541B3"/>
    <w:multiLevelType w:val="hybridMultilevel"/>
    <w:tmpl w:val="55400F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13"/>
  </w:num>
  <w:num w:numId="9">
    <w:abstractNumId w:val="19"/>
  </w:num>
  <w:num w:numId="10">
    <w:abstractNumId w:val="2"/>
  </w:num>
  <w:num w:numId="11">
    <w:abstractNumId w:val="1"/>
  </w:num>
  <w:num w:numId="12">
    <w:abstractNumId w:val="0"/>
  </w:num>
  <w:num w:numId="13">
    <w:abstractNumId w:val="8"/>
  </w:num>
  <w:num w:numId="14">
    <w:abstractNumId w:val="8"/>
    <w:lvlOverride w:ilvl="0">
      <w:startOverride w:val="1"/>
    </w:lvlOverride>
  </w:num>
  <w:num w:numId="15">
    <w:abstractNumId w:val="10"/>
  </w:num>
  <w:num w:numId="16">
    <w:abstractNumId w:val="18"/>
  </w:num>
  <w:num w:numId="17">
    <w:abstractNumId w:val="11"/>
  </w:num>
  <w:num w:numId="18">
    <w:abstractNumId w:val="16"/>
  </w:num>
  <w:num w:numId="19">
    <w:abstractNumId w:val="21"/>
  </w:num>
  <w:num w:numId="20">
    <w:abstractNumId w:val="22"/>
  </w:num>
  <w:num w:numId="21">
    <w:abstractNumId w:val="20"/>
  </w:num>
  <w:num w:numId="22">
    <w:abstractNumId w:val="12"/>
  </w:num>
  <w:num w:numId="23">
    <w:abstractNumId w:val="14"/>
  </w:num>
  <w:num w:numId="24">
    <w:abstractNumId w:val="15"/>
  </w:num>
  <w:num w:numId="25">
    <w:abstractNumId w:val="17"/>
  </w:num>
  <w:num w:numId="26">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embedTrueTypeFonts/>
  <w:proofState w:spelling="clean"/>
  <w:attachedTemplate r:id="rId1"/>
  <w:stylePaneFormatFilter w:val="1F04" w:allStyles="0" w:customStyles="0" w:latentStyles="1" w:stylesInUse="0" w:headingStyles="0" w:numberingStyles="0" w:tableStyles="0" w:directFormattingOnRuns="1" w:directFormattingOnParagraphs="1" w:directFormattingOnNumbering="1" w:directFormattingOnTables="1" w:clearFormatting="1" w:top3HeadingStyles="0" w:visibleStyles="0" w:alternateStyleNames="0"/>
  <w:defaultTabStop w:val="720"/>
  <w:displayHorizontalDrawingGridEvery w:val="0"/>
  <w:displayVerticalDrawingGridEvery w:val="0"/>
  <w:doNotUseMarginsForDrawingGridOrigin/>
  <w:noPunctuationKerning/>
  <w:characterSpacingControl w:val="doNotCompress"/>
  <w:hdrShapeDefaults>
    <o:shapedefaults v:ext="edit" spidmax="4097"/>
  </w:hdrShapeDefaults>
  <w:footnotePr>
    <w:footnote w:id="-1"/>
    <w:footnote w:id="0"/>
  </w:footnotePr>
  <w:endnotePr>
    <w:numFmt w:val="decimal"/>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D594D"/>
    <w:rsid w:val="00012C8D"/>
    <w:rsid w:val="00020E74"/>
    <w:rsid w:val="00021629"/>
    <w:rsid w:val="000218DA"/>
    <w:rsid w:val="00022399"/>
    <w:rsid w:val="00026DD5"/>
    <w:rsid w:val="00031A7C"/>
    <w:rsid w:val="00035EB2"/>
    <w:rsid w:val="000552A3"/>
    <w:rsid w:val="00060DD9"/>
    <w:rsid w:val="000631F0"/>
    <w:rsid w:val="0006706C"/>
    <w:rsid w:val="0008520A"/>
    <w:rsid w:val="00086226"/>
    <w:rsid w:val="00096857"/>
    <w:rsid w:val="00097B8E"/>
    <w:rsid w:val="000A07DD"/>
    <w:rsid w:val="000A39C5"/>
    <w:rsid w:val="000B3956"/>
    <w:rsid w:val="000B7A67"/>
    <w:rsid w:val="000C0E54"/>
    <w:rsid w:val="000C1842"/>
    <w:rsid w:val="000C45FF"/>
    <w:rsid w:val="000D65D4"/>
    <w:rsid w:val="000E411A"/>
    <w:rsid w:val="000F5452"/>
    <w:rsid w:val="000F641E"/>
    <w:rsid w:val="00102037"/>
    <w:rsid w:val="00103796"/>
    <w:rsid w:val="0010452F"/>
    <w:rsid w:val="001211CD"/>
    <w:rsid w:val="00124E40"/>
    <w:rsid w:val="001318FF"/>
    <w:rsid w:val="00134360"/>
    <w:rsid w:val="00135FEE"/>
    <w:rsid w:val="001367A5"/>
    <w:rsid w:val="00137C68"/>
    <w:rsid w:val="001442DA"/>
    <w:rsid w:val="00147673"/>
    <w:rsid w:val="001543A6"/>
    <w:rsid w:val="0015742E"/>
    <w:rsid w:val="00161B73"/>
    <w:rsid w:val="00162B78"/>
    <w:rsid w:val="00163D06"/>
    <w:rsid w:val="00170046"/>
    <w:rsid w:val="00170953"/>
    <w:rsid w:val="00177ECF"/>
    <w:rsid w:val="001804A2"/>
    <w:rsid w:val="001805E2"/>
    <w:rsid w:val="00192CCC"/>
    <w:rsid w:val="001936C6"/>
    <w:rsid w:val="00196545"/>
    <w:rsid w:val="001A0D72"/>
    <w:rsid w:val="001A1C7E"/>
    <w:rsid w:val="001C5EC6"/>
    <w:rsid w:val="001C61DE"/>
    <w:rsid w:val="001D14DE"/>
    <w:rsid w:val="001D385C"/>
    <w:rsid w:val="001D7C35"/>
    <w:rsid w:val="001E3998"/>
    <w:rsid w:val="001E4D2A"/>
    <w:rsid w:val="00202EFC"/>
    <w:rsid w:val="002053FF"/>
    <w:rsid w:val="00205ED9"/>
    <w:rsid w:val="00212D05"/>
    <w:rsid w:val="00216D8C"/>
    <w:rsid w:val="00224857"/>
    <w:rsid w:val="002252C1"/>
    <w:rsid w:val="00226606"/>
    <w:rsid w:val="0023114D"/>
    <w:rsid w:val="00232E92"/>
    <w:rsid w:val="0023548B"/>
    <w:rsid w:val="00243138"/>
    <w:rsid w:val="002474B3"/>
    <w:rsid w:val="002503C1"/>
    <w:rsid w:val="00255AF8"/>
    <w:rsid w:val="002616F3"/>
    <w:rsid w:val="00265945"/>
    <w:rsid w:val="002702EE"/>
    <w:rsid w:val="00277263"/>
    <w:rsid w:val="00280291"/>
    <w:rsid w:val="00283258"/>
    <w:rsid w:val="002A23D0"/>
    <w:rsid w:val="002A7239"/>
    <w:rsid w:val="002B3295"/>
    <w:rsid w:val="002C06A9"/>
    <w:rsid w:val="002C3C3A"/>
    <w:rsid w:val="002C6069"/>
    <w:rsid w:val="002D14F5"/>
    <w:rsid w:val="002D309A"/>
    <w:rsid w:val="002E6187"/>
    <w:rsid w:val="002E6364"/>
    <w:rsid w:val="0030406D"/>
    <w:rsid w:val="00304983"/>
    <w:rsid w:val="0031167A"/>
    <w:rsid w:val="003144E4"/>
    <w:rsid w:val="00316BBA"/>
    <w:rsid w:val="0031774A"/>
    <w:rsid w:val="00327769"/>
    <w:rsid w:val="00334DFB"/>
    <w:rsid w:val="00335EC0"/>
    <w:rsid w:val="003413EB"/>
    <w:rsid w:val="0034592D"/>
    <w:rsid w:val="00357BA7"/>
    <w:rsid w:val="0036008A"/>
    <w:rsid w:val="0036099C"/>
    <w:rsid w:val="003628FA"/>
    <w:rsid w:val="003671F1"/>
    <w:rsid w:val="003709E0"/>
    <w:rsid w:val="00380F58"/>
    <w:rsid w:val="003834A6"/>
    <w:rsid w:val="003925B5"/>
    <w:rsid w:val="003A1539"/>
    <w:rsid w:val="003A3A10"/>
    <w:rsid w:val="003A3CB7"/>
    <w:rsid w:val="003B027C"/>
    <w:rsid w:val="003B2A01"/>
    <w:rsid w:val="003B6CF8"/>
    <w:rsid w:val="003C1E1A"/>
    <w:rsid w:val="003C2570"/>
    <w:rsid w:val="003D2AD5"/>
    <w:rsid w:val="003D3CEA"/>
    <w:rsid w:val="003F0A2D"/>
    <w:rsid w:val="003F4EF3"/>
    <w:rsid w:val="003F6F04"/>
    <w:rsid w:val="003F6FA1"/>
    <w:rsid w:val="004011DE"/>
    <w:rsid w:val="00404ACE"/>
    <w:rsid w:val="00406DA6"/>
    <w:rsid w:val="00406E7F"/>
    <w:rsid w:val="00414889"/>
    <w:rsid w:val="004148C0"/>
    <w:rsid w:val="004159E7"/>
    <w:rsid w:val="00417FBF"/>
    <w:rsid w:val="004275AE"/>
    <w:rsid w:val="00432E20"/>
    <w:rsid w:val="00440610"/>
    <w:rsid w:val="0044378C"/>
    <w:rsid w:val="00463065"/>
    <w:rsid w:val="00463BA3"/>
    <w:rsid w:val="004826F7"/>
    <w:rsid w:val="004860D4"/>
    <w:rsid w:val="00494CE8"/>
    <w:rsid w:val="004A1476"/>
    <w:rsid w:val="004A51EE"/>
    <w:rsid w:val="004E0ABE"/>
    <w:rsid w:val="004E3C93"/>
    <w:rsid w:val="004E3E32"/>
    <w:rsid w:val="004E404B"/>
    <w:rsid w:val="004F26EA"/>
    <w:rsid w:val="004F63E6"/>
    <w:rsid w:val="0050544B"/>
    <w:rsid w:val="005061A4"/>
    <w:rsid w:val="00513A06"/>
    <w:rsid w:val="00523D3D"/>
    <w:rsid w:val="00525530"/>
    <w:rsid w:val="00525B60"/>
    <w:rsid w:val="00525EA7"/>
    <w:rsid w:val="0053612C"/>
    <w:rsid w:val="00544E30"/>
    <w:rsid w:val="0054511D"/>
    <w:rsid w:val="005456A6"/>
    <w:rsid w:val="00546C52"/>
    <w:rsid w:val="00550C43"/>
    <w:rsid w:val="00566D3C"/>
    <w:rsid w:val="005719BA"/>
    <w:rsid w:val="005737E1"/>
    <w:rsid w:val="00574587"/>
    <w:rsid w:val="00574C89"/>
    <w:rsid w:val="00577F01"/>
    <w:rsid w:val="005818C7"/>
    <w:rsid w:val="00583F4C"/>
    <w:rsid w:val="00587E74"/>
    <w:rsid w:val="00592DB3"/>
    <w:rsid w:val="005A36BF"/>
    <w:rsid w:val="005A3E7F"/>
    <w:rsid w:val="005B174F"/>
    <w:rsid w:val="005C08F8"/>
    <w:rsid w:val="005C2A9F"/>
    <w:rsid w:val="005C31D1"/>
    <w:rsid w:val="005C412E"/>
    <w:rsid w:val="005D17E3"/>
    <w:rsid w:val="005E2A41"/>
    <w:rsid w:val="005E610E"/>
    <w:rsid w:val="005E7B73"/>
    <w:rsid w:val="005F3235"/>
    <w:rsid w:val="006020CF"/>
    <w:rsid w:val="00603763"/>
    <w:rsid w:val="00617C96"/>
    <w:rsid w:val="0062404B"/>
    <w:rsid w:val="006248C2"/>
    <w:rsid w:val="00624EDE"/>
    <w:rsid w:val="00626B1E"/>
    <w:rsid w:val="00627845"/>
    <w:rsid w:val="00631DE9"/>
    <w:rsid w:val="00650E5F"/>
    <w:rsid w:val="00653434"/>
    <w:rsid w:val="00655AF9"/>
    <w:rsid w:val="00660AE3"/>
    <w:rsid w:val="0067005A"/>
    <w:rsid w:val="00670F43"/>
    <w:rsid w:val="0067400F"/>
    <w:rsid w:val="0069658F"/>
    <w:rsid w:val="006A03BD"/>
    <w:rsid w:val="006A2EED"/>
    <w:rsid w:val="006A4D30"/>
    <w:rsid w:val="006A76EB"/>
    <w:rsid w:val="006B1225"/>
    <w:rsid w:val="006B7F12"/>
    <w:rsid w:val="006D0F27"/>
    <w:rsid w:val="006F44C3"/>
    <w:rsid w:val="006F67FD"/>
    <w:rsid w:val="007030DF"/>
    <w:rsid w:val="00703614"/>
    <w:rsid w:val="00741D18"/>
    <w:rsid w:val="00750D9F"/>
    <w:rsid w:val="00754108"/>
    <w:rsid w:val="00757A6E"/>
    <w:rsid w:val="00762137"/>
    <w:rsid w:val="00775E3C"/>
    <w:rsid w:val="007A2ACE"/>
    <w:rsid w:val="007A43C1"/>
    <w:rsid w:val="007B6CCE"/>
    <w:rsid w:val="007B7010"/>
    <w:rsid w:val="007C0B87"/>
    <w:rsid w:val="007C2F8E"/>
    <w:rsid w:val="007D25FB"/>
    <w:rsid w:val="007D4191"/>
    <w:rsid w:val="007E1D47"/>
    <w:rsid w:val="007E21B3"/>
    <w:rsid w:val="007E2E49"/>
    <w:rsid w:val="007F115E"/>
    <w:rsid w:val="007F1854"/>
    <w:rsid w:val="007F4B5A"/>
    <w:rsid w:val="00801EFF"/>
    <w:rsid w:val="0082683A"/>
    <w:rsid w:val="00840BFB"/>
    <w:rsid w:val="00855AC2"/>
    <w:rsid w:val="00860F5F"/>
    <w:rsid w:val="008613B4"/>
    <w:rsid w:val="008863FC"/>
    <w:rsid w:val="008903C6"/>
    <w:rsid w:val="008946DD"/>
    <w:rsid w:val="00895254"/>
    <w:rsid w:val="00897119"/>
    <w:rsid w:val="008B3338"/>
    <w:rsid w:val="008B4C07"/>
    <w:rsid w:val="008C1B32"/>
    <w:rsid w:val="008D0EFE"/>
    <w:rsid w:val="008D22B8"/>
    <w:rsid w:val="008E253A"/>
    <w:rsid w:val="008E2A87"/>
    <w:rsid w:val="008F440D"/>
    <w:rsid w:val="009063B7"/>
    <w:rsid w:val="009071A3"/>
    <w:rsid w:val="00913154"/>
    <w:rsid w:val="00921BB9"/>
    <w:rsid w:val="00931670"/>
    <w:rsid w:val="00932A7A"/>
    <w:rsid w:val="00940957"/>
    <w:rsid w:val="00944B91"/>
    <w:rsid w:val="00956271"/>
    <w:rsid w:val="00957B3C"/>
    <w:rsid w:val="00963130"/>
    <w:rsid w:val="009719E3"/>
    <w:rsid w:val="00975154"/>
    <w:rsid w:val="009836E1"/>
    <w:rsid w:val="009A7C34"/>
    <w:rsid w:val="009B4F9B"/>
    <w:rsid w:val="009B5151"/>
    <w:rsid w:val="009C1EE5"/>
    <w:rsid w:val="009C2B01"/>
    <w:rsid w:val="009D422C"/>
    <w:rsid w:val="009E49C4"/>
    <w:rsid w:val="009F032D"/>
    <w:rsid w:val="009F20B8"/>
    <w:rsid w:val="00A0156B"/>
    <w:rsid w:val="00A01AE7"/>
    <w:rsid w:val="00A03F21"/>
    <w:rsid w:val="00A06277"/>
    <w:rsid w:val="00A07AA8"/>
    <w:rsid w:val="00A11FF6"/>
    <w:rsid w:val="00A126A2"/>
    <w:rsid w:val="00A24434"/>
    <w:rsid w:val="00A31BD3"/>
    <w:rsid w:val="00A34C3E"/>
    <w:rsid w:val="00A50A7E"/>
    <w:rsid w:val="00A57E73"/>
    <w:rsid w:val="00A64653"/>
    <w:rsid w:val="00A6642F"/>
    <w:rsid w:val="00A707A6"/>
    <w:rsid w:val="00A93501"/>
    <w:rsid w:val="00A95BF9"/>
    <w:rsid w:val="00AA103E"/>
    <w:rsid w:val="00AA308D"/>
    <w:rsid w:val="00AB0011"/>
    <w:rsid w:val="00AB32C0"/>
    <w:rsid w:val="00AC5FC0"/>
    <w:rsid w:val="00AD2C87"/>
    <w:rsid w:val="00AD3886"/>
    <w:rsid w:val="00AD4AAB"/>
    <w:rsid w:val="00AD776B"/>
    <w:rsid w:val="00AD7EAD"/>
    <w:rsid w:val="00AF7EB4"/>
    <w:rsid w:val="00B0189C"/>
    <w:rsid w:val="00B137C3"/>
    <w:rsid w:val="00B16F23"/>
    <w:rsid w:val="00B214F8"/>
    <w:rsid w:val="00B25F52"/>
    <w:rsid w:val="00B27FA9"/>
    <w:rsid w:val="00B3031C"/>
    <w:rsid w:val="00B34026"/>
    <w:rsid w:val="00B4478D"/>
    <w:rsid w:val="00B47219"/>
    <w:rsid w:val="00B47B17"/>
    <w:rsid w:val="00B52F9B"/>
    <w:rsid w:val="00B530E3"/>
    <w:rsid w:val="00B634C8"/>
    <w:rsid w:val="00B64F4C"/>
    <w:rsid w:val="00B71610"/>
    <w:rsid w:val="00B823A2"/>
    <w:rsid w:val="00B85542"/>
    <w:rsid w:val="00B85C69"/>
    <w:rsid w:val="00BA236C"/>
    <w:rsid w:val="00BA47E1"/>
    <w:rsid w:val="00BA5522"/>
    <w:rsid w:val="00BC5B54"/>
    <w:rsid w:val="00BD30E1"/>
    <w:rsid w:val="00BD63CF"/>
    <w:rsid w:val="00BD70D2"/>
    <w:rsid w:val="00BD7D7E"/>
    <w:rsid w:val="00BE04B9"/>
    <w:rsid w:val="00BF3FAC"/>
    <w:rsid w:val="00BF4C5B"/>
    <w:rsid w:val="00C01279"/>
    <w:rsid w:val="00C11B81"/>
    <w:rsid w:val="00C16742"/>
    <w:rsid w:val="00C17E13"/>
    <w:rsid w:val="00C2565E"/>
    <w:rsid w:val="00C26BE0"/>
    <w:rsid w:val="00C36B0F"/>
    <w:rsid w:val="00C42E5F"/>
    <w:rsid w:val="00C4671B"/>
    <w:rsid w:val="00C5587F"/>
    <w:rsid w:val="00C57397"/>
    <w:rsid w:val="00C703DC"/>
    <w:rsid w:val="00C90C47"/>
    <w:rsid w:val="00C92FBC"/>
    <w:rsid w:val="00C96B00"/>
    <w:rsid w:val="00CA4B04"/>
    <w:rsid w:val="00CA4FD9"/>
    <w:rsid w:val="00CB1C1F"/>
    <w:rsid w:val="00CC3407"/>
    <w:rsid w:val="00CC59DC"/>
    <w:rsid w:val="00CD1CDE"/>
    <w:rsid w:val="00CD2AB9"/>
    <w:rsid w:val="00CD4D4C"/>
    <w:rsid w:val="00CD6506"/>
    <w:rsid w:val="00CE35C8"/>
    <w:rsid w:val="00D00830"/>
    <w:rsid w:val="00D0227F"/>
    <w:rsid w:val="00D02666"/>
    <w:rsid w:val="00D053C8"/>
    <w:rsid w:val="00D1320E"/>
    <w:rsid w:val="00D20026"/>
    <w:rsid w:val="00D21349"/>
    <w:rsid w:val="00D223BB"/>
    <w:rsid w:val="00D338EC"/>
    <w:rsid w:val="00D34289"/>
    <w:rsid w:val="00D405CF"/>
    <w:rsid w:val="00D43209"/>
    <w:rsid w:val="00D473C3"/>
    <w:rsid w:val="00D4792C"/>
    <w:rsid w:val="00D525F7"/>
    <w:rsid w:val="00D56055"/>
    <w:rsid w:val="00D61D89"/>
    <w:rsid w:val="00D67317"/>
    <w:rsid w:val="00D67E6D"/>
    <w:rsid w:val="00D70048"/>
    <w:rsid w:val="00D73E5B"/>
    <w:rsid w:val="00D77C73"/>
    <w:rsid w:val="00D822CD"/>
    <w:rsid w:val="00D854A6"/>
    <w:rsid w:val="00D90770"/>
    <w:rsid w:val="00D957F9"/>
    <w:rsid w:val="00DA15A1"/>
    <w:rsid w:val="00DA38F2"/>
    <w:rsid w:val="00DB3466"/>
    <w:rsid w:val="00DB70D8"/>
    <w:rsid w:val="00DE22C6"/>
    <w:rsid w:val="00DE2339"/>
    <w:rsid w:val="00DE33D3"/>
    <w:rsid w:val="00DE710A"/>
    <w:rsid w:val="00E175C9"/>
    <w:rsid w:val="00E274E1"/>
    <w:rsid w:val="00E32CCC"/>
    <w:rsid w:val="00E46913"/>
    <w:rsid w:val="00E47CFC"/>
    <w:rsid w:val="00E57684"/>
    <w:rsid w:val="00E57CAE"/>
    <w:rsid w:val="00E61173"/>
    <w:rsid w:val="00E631E6"/>
    <w:rsid w:val="00E639CF"/>
    <w:rsid w:val="00E87239"/>
    <w:rsid w:val="00E9126A"/>
    <w:rsid w:val="00E91FAB"/>
    <w:rsid w:val="00E92EAE"/>
    <w:rsid w:val="00EB3031"/>
    <w:rsid w:val="00EB66F7"/>
    <w:rsid w:val="00EC37D7"/>
    <w:rsid w:val="00ED20D5"/>
    <w:rsid w:val="00ED2B7F"/>
    <w:rsid w:val="00ED3992"/>
    <w:rsid w:val="00ED3A75"/>
    <w:rsid w:val="00ED4DFA"/>
    <w:rsid w:val="00ED594D"/>
    <w:rsid w:val="00EE13E8"/>
    <w:rsid w:val="00EE27DB"/>
    <w:rsid w:val="00EE44C7"/>
    <w:rsid w:val="00EF32E9"/>
    <w:rsid w:val="00F11173"/>
    <w:rsid w:val="00F15808"/>
    <w:rsid w:val="00F201E9"/>
    <w:rsid w:val="00F23349"/>
    <w:rsid w:val="00F256B7"/>
    <w:rsid w:val="00F33B32"/>
    <w:rsid w:val="00F41A66"/>
    <w:rsid w:val="00F462BD"/>
    <w:rsid w:val="00F548F2"/>
    <w:rsid w:val="00F54B99"/>
    <w:rsid w:val="00F57530"/>
    <w:rsid w:val="00F624B1"/>
    <w:rsid w:val="00F75FF2"/>
    <w:rsid w:val="00F76474"/>
    <w:rsid w:val="00F96B3C"/>
    <w:rsid w:val="00FB2F5E"/>
    <w:rsid w:val="00FB3650"/>
    <w:rsid w:val="00FC048A"/>
    <w:rsid w:val="00FC0BC4"/>
    <w:rsid w:val="00FC7DB8"/>
    <w:rsid w:val="00FD5D94"/>
    <w:rsid w:val="00FD7765"/>
    <w:rsid w:val="00FE19C7"/>
    <w:rsid w:val="00FE739F"/>
    <w:rsid w:val="00FE7A15"/>
    <w:rsid w:val="00FF19DF"/>
    <w:rsid w:val="00FF79C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4097"/>
    <o:shapelayout v:ext="edit">
      <o:idmap v:ext="edit" data="1"/>
    </o:shapelayout>
  </w:shapeDefaults>
  <w:decimalSymbol w:val="."/>
  <w:listSeparator w:val=","/>
  <w14:docId w14:val="3C3B7103"/>
  <w15:docId w15:val="{BB5CB38B-039A-400F-8029-4A8DEF1D7D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170953"/>
    <w:pPr>
      <w:widowControl w:val="0"/>
      <w:spacing w:after="120"/>
    </w:pPr>
    <w:rPr>
      <w:rFonts w:ascii="Arial" w:hAnsi="Arial"/>
      <w:sz w:val="18"/>
    </w:rPr>
  </w:style>
  <w:style w:type="paragraph" w:styleId="Heading1">
    <w:name w:val="heading 1"/>
    <w:basedOn w:val="Normal"/>
    <w:next w:val="PaperBody"/>
    <w:link w:val="Heading1Char"/>
    <w:qFormat/>
    <w:rsid w:val="00A24434"/>
    <w:pPr>
      <w:spacing w:before="240"/>
      <w:outlineLvl w:val="0"/>
    </w:pPr>
    <w:rPr>
      <w:rFonts w:cs="Arial"/>
      <w:b/>
      <w:caps/>
      <w:color w:val="548DD4" w:themeColor="text2" w:themeTint="99"/>
      <w:sz w:val="24"/>
    </w:rPr>
  </w:style>
  <w:style w:type="paragraph" w:styleId="Heading2">
    <w:name w:val="heading 2"/>
    <w:basedOn w:val="Normal"/>
    <w:next w:val="PaperBody"/>
    <w:link w:val="Heading2Char"/>
    <w:qFormat/>
    <w:rsid w:val="00A24434"/>
    <w:pPr>
      <w:spacing w:before="180"/>
      <w:outlineLvl w:val="1"/>
    </w:pPr>
    <w:rPr>
      <w:rFonts w:cs="Arial"/>
      <w:b/>
      <w:caps/>
      <w:sz w:val="22"/>
    </w:rPr>
  </w:style>
  <w:style w:type="paragraph" w:styleId="Heading3">
    <w:name w:val="heading 3"/>
    <w:basedOn w:val="Normal"/>
    <w:next w:val="PaperBody"/>
    <w:qFormat/>
    <w:rsid w:val="00A24434"/>
    <w:pPr>
      <w:keepNext/>
      <w:spacing w:before="180"/>
      <w:outlineLvl w:val="2"/>
    </w:pPr>
    <w:rPr>
      <w:rFonts w:cs="Arial"/>
      <w:b/>
      <w:bCs/>
      <w:sz w:val="22"/>
      <w:szCs w:val="26"/>
    </w:rPr>
  </w:style>
  <w:style w:type="paragraph" w:styleId="Heading4">
    <w:name w:val="heading 4"/>
    <w:basedOn w:val="Normal"/>
    <w:next w:val="PaperBody"/>
    <w:qFormat/>
    <w:rsid w:val="00A24434"/>
    <w:pPr>
      <w:keepNext/>
      <w:spacing w:before="120"/>
      <w:outlineLvl w:val="3"/>
    </w:pPr>
    <w:rPr>
      <w:b/>
      <w:bCs/>
      <w:i/>
      <w:sz w:val="22"/>
      <w:szCs w:val="28"/>
    </w:rPr>
  </w:style>
  <w:style w:type="paragraph" w:styleId="Heading8">
    <w:name w:val="heading 8"/>
    <w:basedOn w:val="Normal"/>
    <w:next w:val="Normal"/>
    <w:qFormat/>
    <w:rsid w:val="00432E20"/>
    <w:pPr>
      <w:spacing w:before="240" w:after="60"/>
      <w:outlineLvl w:val="7"/>
    </w:pPr>
    <w:rPr>
      <w:i/>
      <w:i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rsid w:val="008D22B8"/>
    <w:pPr>
      <w:tabs>
        <w:tab w:val="center" w:pos="4320"/>
        <w:tab w:val="right" w:pos="8640"/>
      </w:tabs>
    </w:pPr>
    <w:rPr>
      <w:rFonts w:ascii="Arial Narrow" w:hAnsi="Arial Narrow"/>
    </w:rPr>
  </w:style>
  <w:style w:type="paragraph" w:customStyle="1" w:styleId="PaperTitle">
    <w:name w:val="PaperTitle"/>
    <w:basedOn w:val="StylePaperTitleArial12pt"/>
    <w:rsid w:val="00FE19C7"/>
    <w:pPr>
      <w:keepNext/>
    </w:pPr>
  </w:style>
  <w:style w:type="paragraph" w:customStyle="1" w:styleId="PaperAuthor">
    <w:name w:val="PaperAuthor"/>
    <w:basedOn w:val="Normal"/>
    <w:next w:val="PaperBody"/>
    <w:rsid w:val="00CA4B04"/>
    <w:pPr>
      <w:spacing w:before="20"/>
      <w:jc w:val="center"/>
    </w:pPr>
    <w:rPr>
      <w:rFonts w:ascii="Helvetica" w:hAnsi="Helvetica"/>
      <w:sz w:val="22"/>
    </w:rPr>
  </w:style>
  <w:style w:type="paragraph" w:customStyle="1" w:styleId="Style1">
    <w:name w:val="Style1"/>
    <w:basedOn w:val="Normal"/>
    <w:link w:val="Style1Char"/>
    <w:rsid w:val="00CA4B04"/>
    <w:pPr>
      <w:spacing w:before="40"/>
    </w:pPr>
    <w:rPr>
      <w:b/>
    </w:rPr>
  </w:style>
  <w:style w:type="paragraph" w:customStyle="1" w:styleId="PaperHeader1">
    <w:name w:val="PaperHeader1"/>
    <w:basedOn w:val="Style1"/>
    <w:link w:val="PaperHeader1Char"/>
    <w:rsid w:val="00895254"/>
    <w:pPr>
      <w:keepNext/>
      <w:widowControl/>
      <w:spacing w:before="240"/>
    </w:pPr>
    <w:rPr>
      <w:rFonts w:ascii="Helvetica" w:hAnsi="Helvetica"/>
      <w:caps/>
      <w:sz w:val="22"/>
    </w:rPr>
  </w:style>
  <w:style w:type="paragraph" w:customStyle="1" w:styleId="PaperBody">
    <w:name w:val="PaperBody"/>
    <w:basedOn w:val="Normal"/>
    <w:link w:val="PaperBodyChar"/>
    <w:qFormat/>
    <w:rsid w:val="002D309A"/>
    <w:pPr>
      <w:widowControl/>
    </w:pPr>
    <w:rPr>
      <w:sz w:val="20"/>
    </w:rPr>
  </w:style>
  <w:style w:type="paragraph" w:customStyle="1" w:styleId="PaperHeader2">
    <w:name w:val="PaperHeader2"/>
    <w:basedOn w:val="PaperHeader1"/>
    <w:rsid w:val="00A126A2"/>
    <w:pPr>
      <w:spacing w:before="120"/>
    </w:pPr>
    <w:rPr>
      <w:sz w:val="20"/>
    </w:rPr>
  </w:style>
  <w:style w:type="paragraph" w:styleId="Footer">
    <w:name w:val="footer"/>
    <w:basedOn w:val="Normal"/>
    <w:rsid w:val="00CA4B04"/>
    <w:pPr>
      <w:tabs>
        <w:tab w:val="center" w:pos="4320"/>
        <w:tab w:val="right" w:pos="8640"/>
      </w:tabs>
    </w:pPr>
  </w:style>
  <w:style w:type="character" w:styleId="PageNumber">
    <w:name w:val="page number"/>
    <w:rsid w:val="008D22B8"/>
    <w:rPr>
      <w:rFonts w:ascii="Arial" w:hAnsi="Arial"/>
      <w:sz w:val="18"/>
    </w:rPr>
  </w:style>
  <w:style w:type="character" w:styleId="Emphasis">
    <w:name w:val="Emphasis"/>
    <w:qFormat/>
    <w:rsid w:val="00CA4B04"/>
    <w:rPr>
      <w:i/>
      <w:sz w:val="20"/>
    </w:rPr>
  </w:style>
  <w:style w:type="paragraph" w:customStyle="1" w:styleId="PaperSourceCode">
    <w:name w:val="PaperSourceCode"/>
    <w:basedOn w:val="PaperBody"/>
    <w:rsid w:val="00895254"/>
    <w:pPr>
      <w:spacing w:after="0"/>
      <w:ind w:left="288"/>
    </w:pPr>
    <w:rPr>
      <w:rFonts w:ascii="Courier New" w:hAnsi="Courier New"/>
    </w:rPr>
  </w:style>
  <w:style w:type="paragraph" w:styleId="BalloonText">
    <w:name w:val="Balloon Text"/>
    <w:basedOn w:val="Normal"/>
    <w:semiHidden/>
    <w:rsid w:val="00AD4AAB"/>
    <w:rPr>
      <w:rFonts w:ascii="Tahoma" w:hAnsi="Tahoma" w:cs="Tahoma"/>
      <w:sz w:val="16"/>
      <w:szCs w:val="16"/>
    </w:rPr>
  </w:style>
  <w:style w:type="paragraph" w:customStyle="1" w:styleId="AddressBlock">
    <w:name w:val="AddressBlock"/>
    <w:basedOn w:val="PaperBody"/>
    <w:rsid w:val="00895254"/>
    <w:pPr>
      <w:spacing w:after="0"/>
      <w:ind w:left="432"/>
    </w:pPr>
  </w:style>
  <w:style w:type="character" w:styleId="CommentReference">
    <w:name w:val="annotation reference"/>
    <w:semiHidden/>
    <w:rsid w:val="00AD4AAB"/>
    <w:rPr>
      <w:sz w:val="16"/>
      <w:szCs w:val="16"/>
    </w:rPr>
  </w:style>
  <w:style w:type="paragraph" w:styleId="CommentText">
    <w:name w:val="annotation text"/>
    <w:basedOn w:val="Normal"/>
    <w:semiHidden/>
    <w:rsid w:val="00AD4AAB"/>
    <w:rPr>
      <w:rFonts w:ascii="Tahoma" w:hAnsi="Tahoma"/>
    </w:rPr>
  </w:style>
  <w:style w:type="paragraph" w:styleId="CommentSubject">
    <w:name w:val="annotation subject"/>
    <w:basedOn w:val="CommentText"/>
    <w:next w:val="CommentText"/>
    <w:semiHidden/>
    <w:rsid w:val="00AD4AAB"/>
    <w:rPr>
      <w:b/>
      <w:bCs/>
    </w:rPr>
  </w:style>
  <w:style w:type="paragraph" w:styleId="ListNumber">
    <w:name w:val="List Number"/>
    <w:basedOn w:val="Normal"/>
    <w:rsid w:val="007F4B5A"/>
    <w:pPr>
      <w:numPr>
        <w:numId w:val="13"/>
      </w:numPr>
    </w:pPr>
    <w:rPr>
      <w:sz w:val="20"/>
    </w:rPr>
  </w:style>
  <w:style w:type="paragraph" w:styleId="ListBullet">
    <w:name w:val="List Bullet"/>
    <w:basedOn w:val="Normal"/>
    <w:rsid w:val="007F4B5A"/>
    <w:pPr>
      <w:numPr>
        <w:numId w:val="1"/>
      </w:numPr>
    </w:pPr>
    <w:rPr>
      <w:sz w:val="20"/>
    </w:rPr>
  </w:style>
  <w:style w:type="paragraph" w:customStyle="1" w:styleId="note2author">
    <w:name w:val="note2author"/>
    <w:basedOn w:val="PaperBody"/>
    <w:link w:val="note2authorChar"/>
    <w:qFormat/>
    <w:rsid w:val="00D957F9"/>
    <w:pPr>
      <w:shd w:val="clear" w:color="auto" w:fill="EEECE1" w:themeFill="background2"/>
    </w:pPr>
    <w:rPr>
      <w:rFonts w:ascii="Book Antiqua" w:hAnsi="Book Antiqua" w:cs="Arial"/>
      <w:sz w:val="16"/>
    </w:rPr>
  </w:style>
  <w:style w:type="character" w:customStyle="1" w:styleId="PaperBodyChar">
    <w:name w:val="PaperBody Char"/>
    <w:link w:val="PaperBody"/>
    <w:rsid w:val="002D309A"/>
    <w:rPr>
      <w:rFonts w:ascii="Arial" w:hAnsi="Arial"/>
    </w:rPr>
  </w:style>
  <w:style w:type="character" w:customStyle="1" w:styleId="note2authorChar">
    <w:name w:val="note2author Char"/>
    <w:link w:val="note2author"/>
    <w:rsid w:val="00D957F9"/>
    <w:rPr>
      <w:rFonts w:ascii="Book Antiqua" w:hAnsi="Book Antiqua" w:cs="Arial"/>
      <w:sz w:val="16"/>
      <w:shd w:val="clear" w:color="auto" w:fill="EEECE1" w:themeFill="background2"/>
    </w:rPr>
  </w:style>
  <w:style w:type="character" w:styleId="Hyperlink">
    <w:name w:val="Hyperlink"/>
    <w:uiPriority w:val="99"/>
    <w:rsid w:val="00A126A2"/>
    <w:rPr>
      <w:color w:val="0000FF"/>
      <w:u w:val="single"/>
    </w:rPr>
  </w:style>
  <w:style w:type="paragraph" w:styleId="Caption">
    <w:name w:val="caption"/>
    <w:basedOn w:val="Normal"/>
    <w:next w:val="PaperBody"/>
    <w:qFormat/>
    <w:rsid w:val="007030DF"/>
    <w:pPr>
      <w:spacing w:before="60"/>
    </w:pPr>
    <w:rPr>
      <w:b/>
      <w:bCs/>
      <w:sz w:val="20"/>
    </w:rPr>
  </w:style>
  <w:style w:type="paragraph" w:customStyle="1" w:styleId="Bullet1">
    <w:name w:val="Bullet 1"/>
    <w:basedOn w:val="PaperBody"/>
    <w:qFormat/>
    <w:rsid w:val="00124E40"/>
    <w:pPr>
      <w:numPr>
        <w:numId w:val="8"/>
      </w:numPr>
      <w:spacing w:before="20" w:after="0"/>
      <w:ind w:left="288" w:hanging="144"/>
    </w:pPr>
    <w:rPr>
      <w:rFonts w:cs="Arial"/>
    </w:rPr>
  </w:style>
  <w:style w:type="character" w:styleId="FollowedHyperlink">
    <w:name w:val="FollowedHyperlink"/>
    <w:rsid w:val="00170953"/>
    <w:rPr>
      <w:color w:val="000000" w:themeColor="text1"/>
      <w:u w:val="single"/>
    </w:rPr>
  </w:style>
  <w:style w:type="paragraph" w:customStyle="1" w:styleId="Heading10">
    <w:name w:val="Heading1"/>
    <w:basedOn w:val="PaperHeader1"/>
    <w:link w:val="Heading1Char0"/>
    <w:rsid w:val="00931670"/>
    <w:rPr>
      <w:rFonts w:ascii="Arial" w:hAnsi="Arial" w:cs="Arial"/>
    </w:rPr>
  </w:style>
  <w:style w:type="character" w:customStyle="1" w:styleId="Heading1Char">
    <w:name w:val="Heading 1 Char"/>
    <w:link w:val="Heading1"/>
    <w:rsid w:val="00A24434"/>
    <w:rPr>
      <w:rFonts w:ascii="Arial" w:hAnsi="Arial" w:cs="Arial"/>
      <w:b/>
      <w:caps/>
      <w:color w:val="548DD4" w:themeColor="text2" w:themeTint="99"/>
      <w:sz w:val="24"/>
    </w:rPr>
  </w:style>
  <w:style w:type="character" w:customStyle="1" w:styleId="Style1Char">
    <w:name w:val="Style1 Char"/>
    <w:link w:val="Style1"/>
    <w:rsid w:val="00931670"/>
    <w:rPr>
      <w:rFonts w:ascii="Arial" w:hAnsi="Arial"/>
      <w:b/>
    </w:rPr>
  </w:style>
  <w:style w:type="character" w:customStyle="1" w:styleId="PaperHeader1Char">
    <w:name w:val="PaperHeader1 Char"/>
    <w:link w:val="PaperHeader1"/>
    <w:rsid w:val="00931670"/>
    <w:rPr>
      <w:rFonts w:ascii="Helvetica" w:hAnsi="Helvetica"/>
      <w:b/>
      <w:caps/>
      <w:sz w:val="22"/>
    </w:rPr>
  </w:style>
  <w:style w:type="character" w:customStyle="1" w:styleId="Heading1Char0">
    <w:name w:val="Heading1 Char"/>
    <w:link w:val="Heading10"/>
    <w:rsid w:val="00931670"/>
    <w:rPr>
      <w:rFonts w:ascii="Arial" w:hAnsi="Arial" w:cs="Arial"/>
      <w:b/>
      <w:caps/>
      <w:sz w:val="22"/>
    </w:rPr>
  </w:style>
  <w:style w:type="character" w:customStyle="1" w:styleId="Heading2Char">
    <w:name w:val="Heading 2 Char"/>
    <w:link w:val="Heading2"/>
    <w:rsid w:val="00A24434"/>
    <w:rPr>
      <w:rFonts w:ascii="Arial" w:hAnsi="Arial" w:cs="Arial"/>
      <w:b/>
      <w:caps/>
      <w:sz w:val="22"/>
    </w:rPr>
  </w:style>
  <w:style w:type="table" w:styleId="TableGrid">
    <w:name w:val="Table Grid"/>
    <w:basedOn w:val="TableNormal"/>
    <w:rsid w:val="00860F5F"/>
    <w:pPr>
      <w:widowControl w:val="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aperNumber">
    <w:name w:val="PaperNumber"/>
    <w:basedOn w:val="Normal"/>
    <w:next w:val="PaperBody"/>
    <w:rsid w:val="007A43C1"/>
    <w:pPr>
      <w:spacing w:after="60"/>
      <w:jc w:val="center"/>
    </w:pPr>
    <w:rPr>
      <w:b/>
      <w:sz w:val="20"/>
    </w:rPr>
  </w:style>
  <w:style w:type="paragraph" w:customStyle="1" w:styleId="StylePaperTitleArial12pt">
    <w:name w:val="Style PaperTitle + Arial 12 pt"/>
    <w:basedOn w:val="Normal"/>
    <w:rsid w:val="007A43C1"/>
    <w:pPr>
      <w:spacing w:before="100" w:after="60"/>
      <w:jc w:val="center"/>
    </w:pPr>
    <w:rPr>
      <w:b/>
      <w:bCs/>
      <w:sz w:val="26"/>
    </w:rPr>
  </w:style>
  <w:style w:type="paragraph" w:customStyle="1" w:styleId="StylePaperAuthorArial12ptRight006">
    <w:name w:val="Style PaperAuthor + Arial 12 pt Right:  0.06&quot;"/>
    <w:basedOn w:val="PaperAuthor"/>
    <w:rsid w:val="00D90770"/>
    <w:pPr>
      <w:spacing w:after="360"/>
      <w:ind w:right="86"/>
    </w:pPr>
    <w:rPr>
      <w:rFonts w:ascii="Arial" w:hAnsi="Arial"/>
      <w:sz w:val="24"/>
    </w:rPr>
  </w:style>
  <w:style w:type="paragraph" w:styleId="TOCHeading">
    <w:name w:val="TOC Heading"/>
    <w:basedOn w:val="Heading1"/>
    <w:next w:val="Normal"/>
    <w:uiPriority w:val="39"/>
    <w:semiHidden/>
    <w:unhideWhenUsed/>
    <w:qFormat/>
    <w:rsid w:val="005C2A9F"/>
    <w:pPr>
      <w:keepLines/>
      <w:spacing w:before="480" w:after="0" w:line="276" w:lineRule="auto"/>
      <w:outlineLvl w:val="9"/>
    </w:pPr>
    <w:rPr>
      <w:rFonts w:ascii="Cambria" w:eastAsia="MS Gothic" w:hAnsi="Cambria" w:cs="Times New Roman"/>
      <w:bCs/>
      <w:caps w:val="0"/>
      <w:color w:val="365F91"/>
      <w:sz w:val="28"/>
      <w:szCs w:val="28"/>
      <w:lang w:eastAsia="ja-JP"/>
    </w:rPr>
  </w:style>
  <w:style w:type="paragraph" w:styleId="TOC1">
    <w:name w:val="toc 1"/>
    <w:basedOn w:val="Normal"/>
    <w:next w:val="Normal"/>
    <w:autoRedefine/>
    <w:uiPriority w:val="39"/>
    <w:rsid w:val="005C2A9F"/>
  </w:style>
  <w:style w:type="paragraph" w:styleId="TOC2">
    <w:name w:val="toc 2"/>
    <w:basedOn w:val="Normal"/>
    <w:next w:val="Normal"/>
    <w:autoRedefine/>
    <w:uiPriority w:val="39"/>
    <w:rsid w:val="005C2A9F"/>
    <w:pPr>
      <w:ind w:left="180"/>
    </w:pPr>
  </w:style>
  <w:style w:type="paragraph" w:styleId="TOC3">
    <w:name w:val="toc 3"/>
    <w:basedOn w:val="Normal"/>
    <w:next w:val="Normal"/>
    <w:autoRedefine/>
    <w:uiPriority w:val="39"/>
    <w:rsid w:val="005C2A9F"/>
    <w:pPr>
      <w:ind w:left="360"/>
    </w:pPr>
  </w:style>
  <w:style w:type="paragraph" w:styleId="BodyTextIndent">
    <w:name w:val="Body Text Indent"/>
    <w:basedOn w:val="Normal"/>
    <w:link w:val="BodyTextIndentChar"/>
    <w:rsid w:val="00D77C73"/>
    <w:pPr>
      <w:ind w:left="360"/>
    </w:pPr>
  </w:style>
  <w:style w:type="character" w:customStyle="1" w:styleId="BodyTextIndentChar">
    <w:name w:val="Body Text Indent Char"/>
    <w:link w:val="BodyTextIndent"/>
    <w:rsid w:val="00D77C73"/>
    <w:rPr>
      <w:rFonts w:ascii="Arial" w:hAnsi="Arial"/>
      <w:sz w:val="18"/>
    </w:rPr>
  </w:style>
  <w:style w:type="paragraph" w:styleId="BodyText">
    <w:name w:val="Body Text"/>
    <w:basedOn w:val="Normal"/>
    <w:link w:val="BodyTextChar"/>
    <w:rsid w:val="00D77C73"/>
  </w:style>
  <w:style w:type="character" w:customStyle="1" w:styleId="BodyTextChar">
    <w:name w:val="Body Text Char"/>
    <w:link w:val="BodyText"/>
    <w:rsid w:val="00D77C73"/>
    <w:rPr>
      <w:rFonts w:ascii="Arial" w:hAnsi="Arial"/>
      <w:sz w:val="18"/>
    </w:rPr>
  </w:style>
  <w:style w:type="paragraph" w:styleId="BodyTextFirstIndent">
    <w:name w:val="Body Text First Indent"/>
    <w:basedOn w:val="BodyText"/>
    <w:link w:val="BodyTextFirstIndentChar"/>
    <w:rsid w:val="00D77C73"/>
    <w:pPr>
      <w:ind w:firstLine="210"/>
    </w:pPr>
  </w:style>
  <w:style w:type="character" w:customStyle="1" w:styleId="BodyTextFirstIndentChar">
    <w:name w:val="Body Text First Indent Char"/>
    <w:link w:val="BodyTextFirstIndent"/>
    <w:rsid w:val="00D77C73"/>
    <w:rPr>
      <w:rFonts w:ascii="Arial" w:hAnsi="Arial"/>
      <w:sz w:val="18"/>
    </w:rPr>
  </w:style>
  <w:style w:type="paragraph" w:customStyle="1" w:styleId="Default">
    <w:name w:val="Default"/>
    <w:rsid w:val="002D309A"/>
    <w:pPr>
      <w:autoSpaceDE w:val="0"/>
      <w:autoSpaceDN w:val="0"/>
      <w:adjustRightInd w:val="0"/>
    </w:pPr>
    <w:rPr>
      <w:rFonts w:ascii="Courier Std" w:hAnsi="Courier Std" w:cs="Courier Std"/>
      <w:color w:val="000000"/>
      <w:sz w:val="24"/>
      <w:szCs w:val="24"/>
    </w:rPr>
  </w:style>
  <w:style w:type="paragraph" w:customStyle="1" w:styleId="StylePaperAuthorArial">
    <w:name w:val="Style PaperAuthor + Arial"/>
    <w:basedOn w:val="Normal"/>
    <w:rsid w:val="007A43C1"/>
    <w:pPr>
      <w:spacing w:before="20"/>
      <w:jc w:val="center"/>
    </w:pPr>
    <w:rPr>
      <w:sz w:val="22"/>
    </w:rPr>
  </w:style>
  <w:style w:type="paragraph" w:customStyle="1" w:styleId="StyleHeading1PatternClearBackground2">
    <w:name w:val="Style Heading 1 + Pattern: Clear (Background 2)"/>
    <w:basedOn w:val="Normal"/>
    <w:rsid w:val="00A6642F"/>
    <w:pPr>
      <w:shd w:val="clear" w:color="auto" w:fill="EEECE1" w:themeFill="background2"/>
      <w:spacing w:before="240"/>
    </w:pPr>
    <w:rPr>
      <w:b/>
      <w:bCs/>
      <w:caps/>
      <w:color w:val="548DD4" w:themeColor="text2" w:themeTint="99"/>
      <w:sz w:val="22"/>
    </w:rPr>
  </w:style>
  <w:style w:type="paragraph" w:customStyle="1" w:styleId="StylePaperBodyItalic">
    <w:name w:val="Style PaperBody + Italic"/>
    <w:basedOn w:val="Normal"/>
    <w:rsid w:val="007F4B5A"/>
    <w:rPr>
      <w:i/>
      <w:iCs/>
      <w:sz w:val="20"/>
    </w:rPr>
  </w:style>
  <w:style w:type="paragraph" w:customStyle="1" w:styleId="StylePaperBodyItalic1">
    <w:name w:val="Style PaperBody + Italic1"/>
    <w:basedOn w:val="Normal"/>
    <w:rsid w:val="007F4B5A"/>
    <w:rPr>
      <w:i/>
      <w:iCs/>
      <w:sz w:val="20"/>
    </w:rPr>
  </w:style>
  <w:style w:type="paragraph" w:customStyle="1" w:styleId="StyleBoldBefore1ptAfter2pt">
    <w:name w:val="Style Bold Before:  1 pt After:  2 pt"/>
    <w:basedOn w:val="Normal"/>
    <w:rsid w:val="007030DF"/>
    <w:pPr>
      <w:spacing w:before="20" w:after="40"/>
    </w:pPr>
    <w:rPr>
      <w:b/>
      <w:bCs/>
      <w:sz w:val="20"/>
    </w:rPr>
  </w:style>
  <w:style w:type="paragraph" w:customStyle="1" w:styleId="StyleBefore1ptAfter2pt">
    <w:name w:val="Style Before:  1 pt After:  2 pt"/>
    <w:basedOn w:val="Normal"/>
    <w:rsid w:val="007030DF"/>
    <w:pPr>
      <w:spacing w:before="20" w:after="40"/>
    </w:pPr>
    <w:rPr>
      <w:sz w:val="20"/>
    </w:rPr>
  </w:style>
  <w:style w:type="paragraph" w:customStyle="1" w:styleId="Hyperlink1">
    <w:name w:val="Hyperlink1"/>
    <w:basedOn w:val="note2author"/>
    <w:qFormat/>
    <w:rsid w:val="00170953"/>
    <w:rPr>
      <w:color w:val="000000" w:themeColor="tex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2310186">
      <w:bodyDiv w:val="1"/>
      <w:marLeft w:val="0"/>
      <w:marRight w:val="0"/>
      <w:marTop w:val="0"/>
      <w:marBottom w:val="0"/>
      <w:divBdr>
        <w:top w:val="none" w:sz="0" w:space="0" w:color="auto"/>
        <w:left w:val="none" w:sz="0" w:space="0" w:color="auto"/>
        <w:bottom w:val="none" w:sz="0" w:space="0" w:color="auto"/>
        <w:right w:val="none" w:sz="0" w:space="0" w:color="auto"/>
      </w:divBdr>
    </w:div>
    <w:div w:id="549847958">
      <w:bodyDiv w:val="1"/>
      <w:marLeft w:val="0"/>
      <w:marRight w:val="0"/>
      <w:marTop w:val="0"/>
      <w:marBottom w:val="0"/>
      <w:divBdr>
        <w:top w:val="none" w:sz="0" w:space="0" w:color="auto"/>
        <w:left w:val="none" w:sz="0" w:space="0" w:color="auto"/>
        <w:bottom w:val="none" w:sz="0" w:space="0" w:color="auto"/>
        <w:right w:val="none" w:sz="0" w:space="0" w:color="auto"/>
      </w:divBdr>
      <w:divsChild>
        <w:div w:id="179127285">
          <w:marLeft w:val="0"/>
          <w:marRight w:val="0"/>
          <w:marTop w:val="0"/>
          <w:marBottom w:val="0"/>
          <w:divBdr>
            <w:top w:val="none" w:sz="0" w:space="0" w:color="auto"/>
            <w:left w:val="none" w:sz="0" w:space="0" w:color="auto"/>
            <w:bottom w:val="none" w:sz="0" w:space="0" w:color="auto"/>
            <w:right w:val="none" w:sz="0" w:space="0" w:color="auto"/>
          </w:divBdr>
        </w:div>
      </w:divsChild>
    </w:div>
    <w:div w:id="953752333">
      <w:bodyDiv w:val="1"/>
      <w:marLeft w:val="0"/>
      <w:marRight w:val="0"/>
      <w:marTop w:val="0"/>
      <w:marBottom w:val="0"/>
      <w:divBdr>
        <w:top w:val="none" w:sz="0" w:space="0" w:color="auto"/>
        <w:left w:val="none" w:sz="0" w:space="0" w:color="auto"/>
        <w:bottom w:val="none" w:sz="0" w:space="0" w:color="auto"/>
        <w:right w:val="none" w:sz="0" w:space="0" w:color="auto"/>
      </w:divBdr>
    </w:div>
    <w:div w:id="1040397038">
      <w:bodyDiv w:val="1"/>
      <w:marLeft w:val="0"/>
      <w:marRight w:val="0"/>
      <w:marTop w:val="0"/>
      <w:marBottom w:val="0"/>
      <w:divBdr>
        <w:top w:val="none" w:sz="0" w:space="0" w:color="auto"/>
        <w:left w:val="none" w:sz="0" w:space="0" w:color="auto"/>
        <w:bottom w:val="none" w:sz="0" w:space="0" w:color="auto"/>
        <w:right w:val="none" w:sz="0" w:space="0" w:color="auto"/>
      </w:divBdr>
      <w:divsChild>
        <w:div w:id="149241052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settings" Target="settings.xml"/><Relationship Id="rId13" Type="http://schemas.openxmlformats.org/officeDocument/2006/relationships/hyperlink" Target="http://www.apastyle.org/manual/index.aspx" TargetMode="External"/><Relationship Id="rId18" Type="http://schemas.openxmlformats.org/officeDocument/2006/relationships/footer" Target="footer1.xml"/><Relationship Id="rId3" Type="http://schemas.openxmlformats.org/officeDocument/2006/relationships/customXml" Target="../customXml/item3.xml"/><Relationship Id="rId21" Type="http://schemas.openxmlformats.org/officeDocument/2006/relationships/theme" Target="theme/theme1.xml"/><Relationship Id="rId7"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hyperlink" Target="http://research.stlouisfed.org" TargetMode="External"/><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5" Type="http://schemas.openxmlformats.org/officeDocument/2006/relationships/customXml" Target="../customXml/item5.xml"/><Relationship Id="rId15" Type="http://schemas.openxmlformats.org/officeDocument/2006/relationships/hyperlink" Target="http://support.sas.com/resources/papers/proceedings09/TOC.html" TargetMode="External"/><Relationship Id="rId10" Type="http://schemas.openxmlformats.org/officeDocument/2006/relationships/footnotes" Target="footnotes.xml"/><Relationship Id="rId19" Type="http://schemas.openxmlformats.org/officeDocument/2006/relationships/footer" Target="footer2.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hyperlink" Target="http://amstat.tfjournals.com/asa-style-guide/"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logan\Downloads\PharmaSUG2020_Paper_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mso-contentType ?>
<customXsn xmlns="http://schemas.microsoft.com/office/2006/metadata/customXsn">
  <xsnLocation/>
  <cached>True</cached>
  <openByDefault>True</openByDefault>
  <xsnScope/>
</customXsn>
</file>

<file path=customXml/item3.xml><?xml version="1.0" encoding="utf-8"?>
<ct:contentTypeSchema xmlns:ct="http://schemas.microsoft.com/office/2006/metadata/contentType" xmlns:ma="http://schemas.microsoft.com/office/2006/metadata/properties/metaAttributes" ct:_="" ma:_="" ma:contentTypeName="Document" ma:contentTypeID="0x010100A5347FA7F93F3C40B17393C6B2C5210B" ma:contentTypeVersion="6" ma:contentTypeDescription="Create a new document." ma:contentTypeScope="" ma:versionID="cc8f0772f969e9e5d7cf78b61d7b8683">
  <xsd:schema xmlns:xsd="http://www.w3.org/2001/XMLSchema" xmlns:xs="http://www.w3.org/2001/XMLSchema" xmlns:p="http://schemas.microsoft.com/office/2006/metadata/properties" xmlns:ns2="BF54FD0B-3D87-4C3F-81E2-4E70582B33CC" targetNamespace="http://schemas.microsoft.com/office/2006/metadata/properties" ma:root="true" ma:fieldsID="900e7c5bf6288a6581b8e1f683d77de9" ns2:_="">
    <xsd:import namespace="BF54FD0B-3D87-4C3F-81E2-4E70582B33CC"/>
    <xsd:element name="properties">
      <xsd:complexType>
        <xsd:sequence>
          <xsd:element name="documentManagement">
            <xsd:complexType>
              <xsd:all>
                <xsd:element ref="ns2:Topic"/>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F54FD0B-3D87-4C3F-81E2-4E70582B33CC" elementFormDefault="qualified">
    <xsd:import namespace="http://schemas.microsoft.com/office/2006/documentManagement/types"/>
    <xsd:import namespace="http://schemas.microsoft.com/office/infopath/2007/PartnerControls"/>
    <xsd:element name="Topic" ma:index="8" ma:displayName="Topic" ma:format="Dropdown" ma:internalName="Topic">
      <xsd:simpleType>
        <xsd:restriction base="dms:Choice">
          <xsd:enumeration value="Agenda"/>
          <xsd:enumeration value="Applications"/>
          <xsd:enumeration value="Budget"/>
          <xsd:enumeration value="Communications: External"/>
          <xsd:enumeration value="Communications: Internal"/>
          <xsd:enumeration value="Conference Committee Meetings"/>
          <xsd:enumeration value="Content: Call for Papers"/>
          <xsd:enumeration value="Content: Editorial Review Board"/>
          <xsd:enumeration value="Content: Executive Program"/>
          <xsd:enumeration value="Content: Paper Management"/>
          <xsd:enumeration value="Content: Schedule"/>
          <xsd:enumeration value="Content: Speaker Agreements"/>
          <xsd:enumeration value="Images/Ads"/>
          <xsd:enumeration value="Logistics: Catering"/>
          <xsd:enumeration value="Logistics: General"/>
          <xsd:enumeration value="Logistics: Space Planning"/>
          <xsd:enumeration value="Marketing"/>
          <xsd:enumeration value="Phone Numbers"/>
          <xsd:enumeration value="Photos"/>
          <xsd:enumeration value="Registration"/>
          <xsd:enumeration value="Signage"/>
          <xsd:enumeration value="Social Media"/>
          <xsd:enumeration value="Sponsorships"/>
          <xsd:enumeration value="Staffing"/>
          <xsd:enumeration value="Student/Faculty Programs"/>
          <xsd:enumeration value="Survey"/>
          <xsd:enumeration value="Team Meetings"/>
          <xsd:enumeration value="The Quad"/>
          <xsd:enumeration value="Timelines"/>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Topic xmlns="BF54FD0B-3D87-4C3F-81E2-4E70582B33CC">Content: Paper Management</Topic>
  </documentManagement>
</p:properties>
</file>

<file path=customXml/item5.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C0C4C18C-C073-4E85-AAB8-A2228F3CE9DD}">
  <ds:schemaRefs>
    <ds:schemaRef ds:uri="http://schemas.openxmlformats.org/officeDocument/2006/bibliography"/>
  </ds:schemaRefs>
</ds:datastoreItem>
</file>

<file path=customXml/itemProps2.xml><?xml version="1.0" encoding="utf-8"?>
<ds:datastoreItem xmlns:ds="http://schemas.openxmlformats.org/officeDocument/2006/customXml" ds:itemID="{6CE4C0B8-BC43-4AE2-9E27-8463747946A3}">
  <ds:schemaRefs>
    <ds:schemaRef ds:uri="http://schemas.microsoft.com/office/2006/metadata/customXsn"/>
  </ds:schemaRefs>
</ds:datastoreItem>
</file>

<file path=customXml/itemProps3.xml><?xml version="1.0" encoding="utf-8"?>
<ds:datastoreItem xmlns:ds="http://schemas.openxmlformats.org/officeDocument/2006/customXml" ds:itemID="{63B21E11-08DA-4080-80A7-E19266E1108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F54FD0B-3D87-4C3F-81E2-4E70582B33C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B05F3211-0EB7-461F-A96A-055DD8020033}">
  <ds:schemaRefs>
    <ds:schemaRef ds:uri="http://purl.org/dc/elements/1.1/"/>
    <ds:schemaRef ds:uri="http://schemas.openxmlformats.org/package/2006/metadata/core-properties"/>
    <ds:schemaRef ds:uri="http://purl.org/dc/terms/"/>
    <ds:schemaRef ds:uri="http://purl.org/dc/dcmitype/"/>
    <ds:schemaRef ds:uri="http://www.w3.org/XML/1998/namespace"/>
    <ds:schemaRef ds:uri="http://schemas.microsoft.com/office/2006/metadata/properties"/>
    <ds:schemaRef ds:uri="http://schemas.microsoft.com/office/2006/documentManagement/types"/>
    <ds:schemaRef ds:uri="http://schemas.microsoft.com/office/infopath/2007/PartnerControls"/>
    <ds:schemaRef ds:uri="BF54FD0B-3D87-4C3F-81E2-4E70582B33CC"/>
  </ds:schemaRefs>
</ds:datastoreItem>
</file>

<file path=customXml/itemProps5.xml><?xml version="1.0" encoding="utf-8"?>
<ds:datastoreItem xmlns:ds="http://schemas.openxmlformats.org/officeDocument/2006/customXml" ds:itemID="{E97B33C7-F896-41E8-B865-7A1C8C80A6B2}">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PharmaSUG2020_Paper_Template.dotx</Template>
  <TotalTime>180</TotalTime>
  <Pages>7</Pages>
  <Words>2473</Words>
  <Characters>14150</Characters>
  <Application>Microsoft Office Word</Application>
  <DocSecurity>0</DocSecurity>
  <Lines>117</Lines>
  <Paragraphs>33</Paragraphs>
  <ScaleCrop>false</ScaleCrop>
  <HeadingPairs>
    <vt:vector size="2" baseType="variant">
      <vt:variant>
        <vt:lpstr>Title</vt:lpstr>
      </vt:variant>
      <vt:variant>
        <vt:i4>1</vt:i4>
      </vt:variant>
    </vt:vector>
  </HeadingPairs>
  <TitlesOfParts>
    <vt:vector size="1" baseType="lpstr">
      <vt:lpstr/>
    </vt:vector>
  </TitlesOfParts>
  <Company>inVentiv Health</Company>
  <LinksUpToDate>false</LinksUpToDate>
  <CharactersWithSpaces>16590</CharactersWithSpaces>
  <SharedDoc>false</SharedDoc>
  <HLinks>
    <vt:vector size="24" baseType="variant">
      <vt:variant>
        <vt:i4>3670066</vt:i4>
      </vt:variant>
      <vt:variant>
        <vt:i4>50</vt:i4>
      </vt:variant>
      <vt:variant>
        <vt:i4>0</vt:i4>
      </vt:variant>
      <vt:variant>
        <vt:i4>5</vt:i4>
      </vt:variant>
      <vt:variant>
        <vt:lpwstr>http://support.sas.com/resources/papers/proceedings09/TOC.html</vt:lpwstr>
      </vt:variant>
      <vt:variant>
        <vt:lpwstr/>
      </vt:variant>
      <vt:variant>
        <vt:i4>3735669</vt:i4>
      </vt:variant>
      <vt:variant>
        <vt:i4>47</vt:i4>
      </vt:variant>
      <vt:variant>
        <vt:i4>0</vt:i4>
      </vt:variant>
      <vt:variant>
        <vt:i4>5</vt:i4>
      </vt:variant>
      <vt:variant>
        <vt:lpwstr>http://pubs.amstat.org/page/styleguide</vt:lpwstr>
      </vt:variant>
      <vt:variant>
        <vt:lpwstr/>
      </vt:variant>
      <vt:variant>
        <vt:i4>6029404</vt:i4>
      </vt:variant>
      <vt:variant>
        <vt:i4>44</vt:i4>
      </vt:variant>
      <vt:variant>
        <vt:i4>0</vt:i4>
      </vt:variant>
      <vt:variant>
        <vt:i4>5</vt:i4>
      </vt:variant>
      <vt:variant>
        <vt:lpwstr>http://www.apastyle.org/manual/index.aspx</vt:lpwstr>
      </vt:variant>
      <vt:variant>
        <vt:lpwstr/>
      </vt:variant>
      <vt:variant>
        <vt:i4>7733349</vt:i4>
      </vt:variant>
      <vt:variant>
        <vt:i4>0</vt:i4>
      </vt:variant>
      <vt:variant>
        <vt:i4>0</vt:i4>
      </vt:variant>
      <vt:variant>
        <vt:i4>5</vt:i4>
      </vt:variant>
      <vt:variant>
        <vt:lpwstr>http://sgf2011.confnav.com/sgf2010/web/sessions/search.html</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Melanie Logan</dc:creator>
  <cp:lastModifiedBy>Melanie Logan</cp:lastModifiedBy>
  <cp:revision>15</cp:revision>
  <cp:lastPrinted>2014-08-01T19:07:00Z</cp:lastPrinted>
  <dcterms:created xsi:type="dcterms:W3CDTF">2021-01-17T06:01:00Z</dcterms:created>
  <dcterms:modified xsi:type="dcterms:W3CDTF">2021-01-20T22:32:00Z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0x010100A5347FA7F93F3C40B17393C6B2C5210B</vt:lpwstr>
  </property>
</Properties>
</file>